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6F29" w:rsidRDefault="00C7573A">
      <w:r>
        <w:t xml:space="preserve">Angular </w:t>
      </w:r>
    </w:p>
    <w:p w:rsidR="00C7573A" w:rsidRDefault="00C7573A" w:rsidP="00C7573A">
      <w:pPr>
        <w:pStyle w:val="Heading1"/>
      </w:pPr>
      <w:r w:rsidRPr="00C7573A">
        <w:t xml:space="preserve">Introduction </w:t>
      </w:r>
    </w:p>
    <w:p w:rsidR="00C7573A" w:rsidRDefault="00C7573A" w:rsidP="00C7573A"/>
    <w:p w:rsidR="00C7573A" w:rsidRDefault="00C7573A" w:rsidP="00C7573A">
      <w:pPr>
        <w:rPr>
          <w:noProof/>
        </w:rPr>
      </w:pPr>
      <w:r>
        <w:rPr>
          <w:noProof/>
        </w:rPr>
        <w:t xml:space="preserve">                         </w:t>
      </w:r>
      <w:r>
        <w:rPr>
          <w:noProof/>
        </w:rPr>
        <w:drawing>
          <wp:inline distT="0" distB="0" distL="0" distR="0">
            <wp:extent cx="3289300" cy="196795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254" cy="197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73A" w:rsidRDefault="00C7573A" w:rsidP="00C7573A">
      <w:pPr>
        <w:rPr>
          <w:noProof/>
        </w:rPr>
      </w:pPr>
    </w:p>
    <w:p w:rsidR="00C7573A" w:rsidRDefault="00C7573A" w:rsidP="00C7573A">
      <w:pPr>
        <w:rPr>
          <w:noProof/>
        </w:rPr>
      </w:pPr>
    </w:p>
    <w:p w:rsidR="00C7573A" w:rsidRDefault="00C7573A" w:rsidP="00C7573A">
      <w:r>
        <w:rPr>
          <w:noProof/>
        </w:rPr>
        <w:drawing>
          <wp:inline distT="0" distB="0" distL="0" distR="0">
            <wp:extent cx="3045597" cy="1447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260" cy="144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0758" cy="2514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215" cy="252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73A" w:rsidRDefault="00C7573A" w:rsidP="00C7573A"/>
    <w:p w:rsidR="00C7573A" w:rsidRDefault="00C7573A" w:rsidP="00C7573A">
      <w:r>
        <w:rPr>
          <w:noProof/>
        </w:rPr>
        <w:drawing>
          <wp:inline distT="0" distB="0" distL="0" distR="0" wp14:anchorId="1306BB08" wp14:editId="0441E9B1">
            <wp:extent cx="2868394" cy="20256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630" cy="203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CC7">
        <w:rPr>
          <w:noProof/>
        </w:rPr>
        <w:drawing>
          <wp:inline distT="0" distB="0" distL="0" distR="0">
            <wp:extent cx="2895600" cy="1904593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56" cy="191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8F9" w:rsidRDefault="001578F9" w:rsidP="00C7573A"/>
    <w:p w:rsidR="001578F9" w:rsidRDefault="001578F9" w:rsidP="00C7573A">
      <w:r>
        <w:rPr>
          <w:noProof/>
        </w:rPr>
        <w:lastRenderedPageBreak/>
        <w:drawing>
          <wp:inline distT="0" distB="0" distL="0" distR="0">
            <wp:extent cx="2745328" cy="22606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74" cy="227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24200" cy="192258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143" cy="192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8F9" w:rsidRDefault="001578F9" w:rsidP="00C7573A"/>
    <w:p w:rsidR="001578F9" w:rsidRDefault="001578F9" w:rsidP="00C7573A">
      <w:r>
        <w:t xml:space="preserve">Scope is not a model, if we can change in model, it means scope’s function or variable. </w:t>
      </w:r>
    </w:p>
    <w:p w:rsidR="001578F9" w:rsidRDefault="001578F9" w:rsidP="00C7573A">
      <w:r>
        <w:t>Scope contains the model.</w:t>
      </w:r>
    </w:p>
    <w:p w:rsidR="001578F9" w:rsidRDefault="001578F9" w:rsidP="00C7573A"/>
    <w:p w:rsidR="001578F9" w:rsidRDefault="008E5B56" w:rsidP="00C7573A">
      <w:r>
        <w:rPr>
          <w:noProof/>
        </w:rPr>
        <w:drawing>
          <wp:inline distT="0" distB="0" distL="0" distR="0">
            <wp:extent cx="2460040" cy="1739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503" cy="17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2236" cy="17526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57" cy="175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56" w:rsidRDefault="008E5B56" w:rsidP="00C7573A"/>
    <w:p w:rsidR="008E5B56" w:rsidRDefault="008E5B56" w:rsidP="00C7573A"/>
    <w:p w:rsidR="008E5B56" w:rsidRDefault="008E5B56" w:rsidP="00C7573A">
      <w:proofErr w:type="gramStart"/>
      <w:r>
        <w:t>Note :</w:t>
      </w:r>
      <w:proofErr w:type="gramEnd"/>
      <w:r>
        <w:t xml:space="preserve"> In four ways angular directive can be written</w:t>
      </w:r>
    </w:p>
    <w:p w:rsidR="008E5B56" w:rsidRDefault="008E5B56" w:rsidP="008E5B56">
      <w:pPr>
        <w:pStyle w:val="ListParagraph"/>
        <w:numPr>
          <w:ilvl w:val="0"/>
          <w:numId w:val="1"/>
        </w:numPr>
      </w:pPr>
      <w:r>
        <w:t>Tag</w:t>
      </w:r>
    </w:p>
    <w:p w:rsidR="008E5B56" w:rsidRDefault="008E5B56" w:rsidP="008E5B56">
      <w:pPr>
        <w:pStyle w:val="ListParagraph"/>
        <w:numPr>
          <w:ilvl w:val="0"/>
          <w:numId w:val="1"/>
        </w:numPr>
      </w:pPr>
      <w:r>
        <w:t xml:space="preserve">Attributes </w:t>
      </w:r>
    </w:p>
    <w:p w:rsidR="008E5B56" w:rsidRDefault="008E5B56" w:rsidP="008E5B56">
      <w:pPr>
        <w:pStyle w:val="ListParagraph"/>
        <w:numPr>
          <w:ilvl w:val="0"/>
          <w:numId w:val="1"/>
        </w:numPr>
      </w:pPr>
      <w:r>
        <w:t xml:space="preserve">Class </w:t>
      </w:r>
    </w:p>
    <w:p w:rsidR="008E5B56" w:rsidRDefault="008E5B56" w:rsidP="008E5B56">
      <w:pPr>
        <w:pStyle w:val="ListParagraph"/>
        <w:numPr>
          <w:ilvl w:val="0"/>
          <w:numId w:val="1"/>
        </w:numPr>
      </w:pPr>
      <w:r>
        <w:t xml:space="preserve">As an html comments </w:t>
      </w:r>
    </w:p>
    <w:p w:rsidR="008E5B56" w:rsidRDefault="008E5B56" w:rsidP="00C7573A"/>
    <w:p w:rsidR="008E5B56" w:rsidRDefault="008E5B56" w:rsidP="00C7573A">
      <w:r>
        <w:rPr>
          <w:noProof/>
        </w:rPr>
        <w:drawing>
          <wp:inline distT="0" distB="0" distL="0" distR="0">
            <wp:extent cx="2494960" cy="18542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018" cy="185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82950" cy="9399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512" cy="95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56" w:rsidRDefault="008E5B56" w:rsidP="00C7573A"/>
    <w:p w:rsidR="008E5B56" w:rsidRDefault="008E5B56" w:rsidP="00C7573A">
      <w:proofErr w:type="spellStart"/>
      <w:proofErr w:type="gramStart"/>
      <w:r>
        <w:lastRenderedPageBreak/>
        <w:t>ngChange</w:t>
      </w:r>
      <w:proofErr w:type="spellEnd"/>
      <w:proofErr w:type="gramEnd"/>
      <w:r>
        <w:t xml:space="preserve"> directive needs to have ng-model directive to get the value of </w:t>
      </w:r>
      <w:proofErr w:type="spellStart"/>
      <w:r>
        <w:t>ngChange</w:t>
      </w:r>
      <w:proofErr w:type="spellEnd"/>
      <w:r>
        <w:t xml:space="preserve"> event from view.</w:t>
      </w:r>
    </w:p>
    <w:p w:rsidR="008E5B56" w:rsidRDefault="008E5B56" w:rsidP="00C7573A"/>
    <w:p w:rsidR="008E5B56" w:rsidRDefault="008E5B56" w:rsidP="00C7573A"/>
    <w:p w:rsidR="008E5B56" w:rsidRDefault="008E5B56" w:rsidP="00C7573A">
      <w:r w:rsidRPr="00D05BA9">
        <w:rPr>
          <w:highlight w:val="yellow"/>
        </w:rPr>
        <w:t>NG-BIND</w:t>
      </w:r>
      <w:r>
        <w:t xml:space="preserve"> </w:t>
      </w:r>
    </w:p>
    <w:p w:rsidR="008E5B56" w:rsidRDefault="00BC341C" w:rsidP="008E5B56">
      <w:pPr>
        <w:pStyle w:val="ListParagraph"/>
        <w:numPr>
          <w:ilvl w:val="0"/>
          <w:numId w:val="2"/>
        </w:numPr>
      </w:pPr>
      <w:r>
        <w:t>{{event.name}} this the way we do bind the data from model to view</w:t>
      </w:r>
    </w:p>
    <w:p w:rsidR="00BC341C" w:rsidRDefault="00BC341C" w:rsidP="008E5B56">
      <w:pPr>
        <w:pStyle w:val="ListParagraph"/>
        <w:numPr>
          <w:ilvl w:val="0"/>
          <w:numId w:val="2"/>
        </w:numPr>
      </w:pPr>
      <w:r>
        <w:t>But we can do by ng-bind =”event.name”</w:t>
      </w:r>
    </w:p>
    <w:p w:rsidR="00D05BA9" w:rsidRDefault="00D05BA9" w:rsidP="008E5B56">
      <w:pPr>
        <w:pStyle w:val="ListParagraph"/>
        <w:numPr>
          <w:ilvl w:val="0"/>
          <w:numId w:val="2"/>
        </w:numPr>
      </w:pPr>
    </w:p>
    <w:p w:rsidR="00BC341C" w:rsidRDefault="00BC341C" w:rsidP="00BC341C">
      <w:r w:rsidRPr="00D05BA9">
        <w:rPr>
          <w:highlight w:val="yellow"/>
        </w:rPr>
        <w:t>NG-BIND-TEMPLLATE</w:t>
      </w:r>
    </w:p>
    <w:p w:rsidR="00BC341C" w:rsidRDefault="00BC341C" w:rsidP="00BC341C"/>
    <w:p w:rsidR="00BC341C" w:rsidRDefault="00BC341C" w:rsidP="00BC341C">
      <w:r>
        <w:rPr>
          <w:noProof/>
        </w:rPr>
        <w:drawing>
          <wp:inline distT="0" distB="0" distL="0" distR="0" wp14:anchorId="2B667A39" wp14:editId="5CA0B490">
            <wp:extent cx="5086350" cy="266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1C" w:rsidRDefault="00BC341C" w:rsidP="00BC341C"/>
    <w:p w:rsidR="00BC341C" w:rsidRDefault="00BC341C" w:rsidP="00BC341C">
      <w:r>
        <w:t xml:space="preserve">We can do multiple data bind to particular attribute. Ex. Here name and date are going to display in page together. </w:t>
      </w:r>
    </w:p>
    <w:p w:rsidR="00BC341C" w:rsidRDefault="00BC341C" w:rsidP="00BC341C"/>
    <w:p w:rsidR="00BC341C" w:rsidRDefault="00BC341C" w:rsidP="00BC341C">
      <w:r w:rsidRPr="00D05BA9">
        <w:rPr>
          <w:highlight w:val="yellow"/>
        </w:rPr>
        <w:t>NG-BIND-HTML</w:t>
      </w:r>
    </w:p>
    <w:p w:rsidR="00BC341C" w:rsidRDefault="00BC341C" w:rsidP="00BC341C"/>
    <w:p w:rsidR="00D05BA9" w:rsidRDefault="00BC341C" w:rsidP="00BC341C">
      <w:r>
        <w:rPr>
          <w:noProof/>
        </w:rPr>
        <w:drawing>
          <wp:inline distT="0" distB="0" distL="0" distR="0" wp14:anchorId="0177D406" wp14:editId="458B01CA">
            <wp:extent cx="3762375" cy="2000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9" w:rsidRDefault="00D05BA9" w:rsidP="00BC341C">
      <w:r>
        <w:rPr>
          <w:noProof/>
        </w:rPr>
        <w:drawing>
          <wp:inline distT="0" distB="0" distL="0" distR="0" wp14:anchorId="681AD1BE" wp14:editId="5CA6C316">
            <wp:extent cx="5143500" cy="276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9" w:rsidRDefault="00D05BA9" w:rsidP="00BC341C"/>
    <w:p w:rsidR="00D05BA9" w:rsidRDefault="00D05BA9" w:rsidP="00BC341C">
      <w:r>
        <w:t xml:space="preserve">We can have html in the variable and assign to ng-bind-html that will render in page and color could not be there in page, because sanitize remove if anything is dangerous. </w:t>
      </w:r>
    </w:p>
    <w:p w:rsidR="00D05BA9" w:rsidRDefault="00D05BA9" w:rsidP="00BC341C"/>
    <w:p w:rsidR="00D05BA9" w:rsidRDefault="00D05BA9" w:rsidP="00BC341C">
      <w:r>
        <w:t>Sanitize is angular dependency which needs to ass in too module creation time.</w:t>
      </w:r>
    </w:p>
    <w:p w:rsidR="00D05BA9" w:rsidRDefault="00D05BA9" w:rsidP="00BC341C"/>
    <w:p w:rsidR="00D05BA9" w:rsidRPr="00D05BA9" w:rsidRDefault="00D05BA9" w:rsidP="00BC341C">
      <w:pPr>
        <w:rPr>
          <w:highlight w:val="yellow"/>
        </w:rPr>
      </w:pPr>
      <w:r w:rsidRPr="00D05BA9">
        <w:rPr>
          <w:highlight w:val="yellow"/>
        </w:rPr>
        <w:t>NG-BIND-HTML-UNSAFE</w:t>
      </w:r>
    </w:p>
    <w:p w:rsidR="00D05BA9" w:rsidRDefault="00D05BA9" w:rsidP="00D05BA9">
      <w:pPr>
        <w:pStyle w:val="ListParagraph"/>
        <w:numPr>
          <w:ilvl w:val="0"/>
          <w:numId w:val="2"/>
        </w:numPr>
      </w:pPr>
      <w:r>
        <w:t xml:space="preserve">This is depreciated from angular. </w:t>
      </w:r>
    </w:p>
    <w:p w:rsidR="00D05BA9" w:rsidRDefault="00D05BA9" w:rsidP="00D05BA9">
      <w:pPr>
        <w:pStyle w:val="ListParagraph"/>
      </w:pPr>
    </w:p>
    <w:p w:rsidR="00D05BA9" w:rsidRDefault="00D05BA9" w:rsidP="00BC341C">
      <w:r w:rsidRPr="00D05BA9">
        <w:rPr>
          <w:highlight w:val="yellow"/>
        </w:rPr>
        <w:t>NG-HIDE/NG-SHOW</w:t>
      </w:r>
    </w:p>
    <w:p w:rsidR="00D05BA9" w:rsidRDefault="00D05BA9" w:rsidP="00BC341C"/>
    <w:p w:rsidR="00D05BA9" w:rsidRDefault="00D05BA9" w:rsidP="00BC341C">
      <w:r>
        <w:rPr>
          <w:noProof/>
        </w:rPr>
        <w:drawing>
          <wp:inline distT="0" distB="0" distL="0" distR="0" wp14:anchorId="11FAF515" wp14:editId="5BFD4587">
            <wp:extent cx="3324225" cy="3810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9" w:rsidRDefault="00D05BA9" w:rsidP="00BC341C"/>
    <w:p w:rsidR="00D05BA9" w:rsidRDefault="00D05BA9" w:rsidP="00BC341C">
      <w:proofErr w:type="spellStart"/>
      <w:proofErr w:type="gramStart"/>
      <w:r>
        <w:t>boolValue</w:t>
      </w:r>
      <w:proofErr w:type="spellEnd"/>
      <w:proofErr w:type="gramEnd"/>
      <w:r>
        <w:t xml:space="preserve"> is scope’s model</w:t>
      </w:r>
    </w:p>
    <w:p w:rsidR="0060121E" w:rsidRDefault="0060121E" w:rsidP="00BC341C"/>
    <w:p w:rsidR="0060121E" w:rsidRDefault="0060121E" w:rsidP="00BC341C">
      <w:r w:rsidRPr="004732CE">
        <w:rPr>
          <w:highlight w:val="yellow"/>
        </w:rPr>
        <w:t>NG-CLOAK</w:t>
      </w:r>
    </w:p>
    <w:p w:rsidR="0060121E" w:rsidRDefault="0060121E" w:rsidP="00BC341C"/>
    <w:p w:rsidR="0060121E" w:rsidRDefault="0060121E" w:rsidP="00BC341C">
      <w:r>
        <w:t>&lt;</w:t>
      </w:r>
      <w:proofErr w:type="gramStart"/>
      <w:r>
        <w:t>body</w:t>
      </w:r>
      <w:proofErr w:type="gramEnd"/>
      <w:r>
        <w:t xml:space="preserve"> Ng-cloak&gt;</w:t>
      </w:r>
    </w:p>
    <w:p w:rsidR="0060121E" w:rsidRDefault="0060121E" w:rsidP="00BC341C">
      <w:r>
        <w:t xml:space="preserve">Below code needs to add into CSS for getting activated this </w:t>
      </w:r>
      <w:proofErr w:type="gramStart"/>
      <w:r>
        <w:t>directive.</w:t>
      </w:r>
      <w:proofErr w:type="gramEnd"/>
      <w:r>
        <w:t xml:space="preserve"> </w:t>
      </w:r>
    </w:p>
    <w:p w:rsidR="0060121E" w:rsidRDefault="001A7C23" w:rsidP="00BC341C">
      <w:r>
        <w:t xml:space="preserve">Special CSS rule. This is documented in angular documentation. </w:t>
      </w:r>
    </w:p>
    <w:p w:rsidR="0060121E" w:rsidRDefault="0060121E" w:rsidP="00BC341C">
      <w:r>
        <w:rPr>
          <w:noProof/>
        </w:rPr>
        <w:drawing>
          <wp:inline distT="0" distB="0" distL="0" distR="0" wp14:anchorId="436C2D45" wp14:editId="5058A0BD">
            <wp:extent cx="5943600" cy="575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CE" w:rsidRDefault="004732CE" w:rsidP="00BC341C"/>
    <w:p w:rsidR="004732CE" w:rsidRDefault="004732CE" w:rsidP="00BC341C">
      <w:r w:rsidRPr="004732CE">
        <w:rPr>
          <w:highlight w:val="yellow"/>
        </w:rPr>
        <w:t>NG-STYLE</w:t>
      </w:r>
      <w:r>
        <w:t xml:space="preserve"> </w:t>
      </w:r>
    </w:p>
    <w:p w:rsidR="004732CE" w:rsidRDefault="004732CE" w:rsidP="00BC341C"/>
    <w:p w:rsidR="004732CE" w:rsidRDefault="004732CE" w:rsidP="00BC341C">
      <w:r>
        <w:lastRenderedPageBreak/>
        <w:t xml:space="preserve">We can create model variable for scope and put some style and the scope variable </w:t>
      </w:r>
      <w:r w:rsidR="00765088">
        <w:t>directly</w:t>
      </w:r>
      <w:r>
        <w:t xml:space="preserve"> can </w:t>
      </w:r>
      <w:proofErr w:type="gramStart"/>
      <w:r w:rsidR="00765088">
        <w:t>assign</w:t>
      </w:r>
      <w:r w:rsidR="00A9279E">
        <w:t xml:space="preserve"> </w:t>
      </w:r>
      <w:r>
        <w:t xml:space="preserve"> to</w:t>
      </w:r>
      <w:proofErr w:type="gramEnd"/>
      <w:r>
        <w:t xml:space="preserve"> ng-</w:t>
      </w:r>
      <w:proofErr w:type="spellStart"/>
      <w:r>
        <w:t>sytle</w:t>
      </w:r>
      <w:proofErr w:type="spellEnd"/>
      <w:r>
        <w:t xml:space="preserve"> = “</w:t>
      </w:r>
      <w:proofErr w:type="spellStart"/>
      <w:r>
        <w:t>abcStyle</w:t>
      </w:r>
      <w:proofErr w:type="spellEnd"/>
      <w:r>
        <w:t xml:space="preserve">”, that style will be render on page. </w:t>
      </w:r>
    </w:p>
    <w:p w:rsidR="004732CE" w:rsidRDefault="004732CE" w:rsidP="00BC341C"/>
    <w:p w:rsidR="004732CE" w:rsidRDefault="004732CE" w:rsidP="00BC341C">
      <w:r w:rsidRPr="00C71F19">
        <w:rPr>
          <w:noProof/>
          <w:highlight w:val="yellow"/>
        </w:rPr>
        <w:drawing>
          <wp:inline distT="0" distB="0" distL="0" distR="0" wp14:anchorId="5F2E99E1" wp14:editId="3B38029A">
            <wp:extent cx="1104900" cy="64912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1310" cy="66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CE" w:rsidRDefault="004732CE" w:rsidP="00BC341C"/>
    <w:p w:rsidR="004732CE" w:rsidRDefault="004732CE" w:rsidP="00BC341C">
      <w:r>
        <w:t xml:space="preserve">We can create a scope variable </w:t>
      </w:r>
      <w:proofErr w:type="gramStart"/>
      <w:r>
        <w:t>‘</w:t>
      </w:r>
      <w:proofErr w:type="spellStart"/>
      <w:r>
        <w:t>scope.myClass</w:t>
      </w:r>
      <w:proofErr w:type="spellEnd"/>
      <w:r>
        <w:t xml:space="preserve"> :</w:t>
      </w:r>
      <w:proofErr w:type="gramEnd"/>
      <w:r>
        <w:t xml:space="preserve"> blue’, and write </w:t>
      </w:r>
      <w:proofErr w:type="spellStart"/>
      <w:r>
        <w:t>css</w:t>
      </w:r>
      <w:proofErr w:type="spellEnd"/>
      <w:r>
        <w:t xml:space="preserve"> for blue class and </w:t>
      </w:r>
      <w:proofErr w:type="spellStart"/>
      <w:r>
        <w:t>myclass</w:t>
      </w:r>
      <w:proofErr w:type="spellEnd"/>
      <w:r>
        <w:t xml:space="preserve"> will be assign to </w:t>
      </w:r>
      <w:proofErr w:type="spellStart"/>
      <w:r>
        <w:t>ngClass</w:t>
      </w:r>
      <w:proofErr w:type="spellEnd"/>
      <w:r>
        <w:t xml:space="preserve">. Even and odd can be </w:t>
      </w:r>
      <w:r w:rsidR="00C71F19">
        <w:t>apply</w:t>
      </w:r>
      <w:r>
        <w:t xml:space="preserve"> in ng-repeat loop for rendering even and odd</w:t>
      </w:r>
      <w:r w:rsidR="00C71F19">
        <w:t xml:space="preserve"> element</w:t>
      </w:r>
      <w:r>
        <w:t xml:space="preserve">. </w:t>
      </w:r>
    </w:p>
    <w:p w:rsidR="00582C47" w:rsidRDefault="00582C47" w:rsidP="00BC341C"/>
    <w:p w:rsidR="00582C47" w:rsidRDefault="00582C47" w:rsidP="00BC341C"/>
    <w:p w:rsidR="00582C47" w:rsidRDefault="00582C47" w:rsidP="00BC341C">
      <w:r>
        <w:rPr>
          <w:noProof/>
        </w:rPr>
        <w:drawing>
          <wp:inline distT="0" distB="0" distL="0" distR="0" wp14:anchorId="03395B95" wp14:editId="76934EE1">
            <wp:extent cx="2781300" cy="1744553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7675" cy="174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47" w:rsidRDefault="00582C47" w:rsidP="00BC341C"/>
    <w:p w:rsidR="00582C47" w:rsidRPr="00C7573A" w:rsidRDefault="00582C47" w:rsidP="00BC341C"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82C47" w:rsidTr="00582C47">
        <w:tc>
          <w:tcPr>
            <w:tcW w:w="4675" w:type="dxa"/>
          </w:tcPr>
          <w:p w:rsidR="00582C47" w:rsidRDefault="00582C47" w:rsidP="00BC341C">
            <w:r>
              <w:rPr>
                <w:noProof/>
              </w:rPr>
              <w:drawing>
                <wp:inline distT="0" distB="0" distL="0" distR="0" wp14:anchorId="7BD55233" wp14:editId="41BF7938">
                  <wp:extent cx="1257144" cy="1231900"/>
                  <wp:effectExtent l="0" t="0" r="635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067" cy="124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582C47" w:rsidRDefault="00995CEB" w:rsidP="00BC341C">
            <w:r>
              <w:t>Ng-</w:t>
            </w:r>
            <w:proofErr w:type="spellStart"/>
            <w:r>
              <w:t>desabled</w:t>
            </w:r>
            <w:proofErr w:type="spellEnd"/>
            <w:r>
              <w:t xml:space="preserve"> = “</w:t>
            </w:r>
            <w:proofErr w:type="spellStart"/>
            <w:r>
              <w:t>buttondesabled</w:t>
            </w:r>
            <w:proofErr w:type="spellEnd"/>
            <w:r>
              <w:t>”</w:t>
            </w:r>
          </w:p>
          <w:p w:rsidR="00995CEB" w:rsidRDefault="00995CEB" w:rsidP="00BC341C">
            <w:r>
              <w:t xml:space="preserve">And in scope </w:t>
            </w:r>
          </w:p>
          <w:p w:rsidR="00995CEB" w:rsidRDefault="00995CEB" w:rsidP="00BC341C">
            <w:r>
              <w:t>$</w:t>
            </w:r>
            <w:proofErr w:type="spellStart"/>
            <w:r>
              <w:t>scope.buttondesbaled</w:t>
            </w:r>
            <w:proofErr w:type="spellEnd"/>
            <w:r>
              <w:t xml:space="preserve"> = true. </w:t>
            </w:r>
          </w:p>
          <w:p w:rsidR="00995CEB" w:rsidRDefault="00995CEB" w:rsidP="00BC341C"/>
          <w:p w:rsidR="00995CEB" w:rsidRDefault="00995CEB" w:rsidP="00BC341C">
            <w:r>
              <w:t xml:space="preserve">Button will disabled, these all other directives are working in same ways. </w:t>
            </w:r>
          </w:p>
        </w:tc>
      </w:tr>
    </w:tbl>
    <w:p w:rsidR="00582C47" w:rsidRDefault="00582C47" w:rsidP="00BC341C"/>
    <w:p w:rsidR="00F60EBD" w:rsidRDefault="00F60EBD" w:rsidP="00BC34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60EBD" w:rsidTr="00F60EBD">
        <w:tc>
          <w:tcPr>
            <w:tcW w:w="4675" w:type="dxa"/>
          </w:tcPr>
          <w:p w:rsidR="00F60EBD" w:rsidRDefault="00F60EBD" w:rsidP="00BC341C">
            <w:r>
              <w:rPr>
                <w:noProof/>
              </w:rPr>
              <w:drawing>
                <wp:inline distT="0" distB="0" distL="0" distR="0" wp14:anchorId="4638F07D" wp14:editId="60C5E31A">
                  <wp:extent cx="1200150" cy="1008126"/>
                  <wp:effectExtent l="0" t="0" r="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969" cy="1021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F60EBD" w:rsidRDefault="00F60EBD" w:rsidP="00BC341C">
            <w:proofErr w:type="spellStart"/>
            <w:proofErr w:type="gramStart"/>
            <w:r>
              <w:t>ngSubmit</w:t>
            </w:r>
            <w:proofErr w:type="spellEnd"/>
            <w:proofErr w:type="gramEnd"/>
            <w:r>
              <w:t xml:space="preserve"> will invoke when form will submitted. </w:t>
            </w:r>
          </w:p>
          <w:p w:rsidR="00F60EBD" w:rsidRDefault="00A66106" w:rsidP="00BC341C">
            <w:proofErr w:type="spellStart"/>
            <w:proofErr w:type="gramStart"/>
            <w:r>
              <w:t>ngForm</w:t>
            </w:r>
            <w:proofErr w:type="spellEnd"/>
            <w:proofErr w:type="gramEnd"/>
            <w:r>
              <w:t xml:space="preserve"> – its allow the nest form to each other.</w:t>
            </w:r>
          </w:p>
          <w:p w:rsidR="00A66106" w:rsidRDefault="00A66106" w:rsidP="00BC341C"/>
          <w:p w:rsidR="00F60EBD" w:rsidRDefault="00F60EBD" w:rsidP="00BC341C">
            <w:proofErr w:type="spellStart"/>
            <w:r>
              <w:t>ngNon-</w:t>
            </w:r>
            <w:proofErr w:type="gramStart"/>
            <w:r>
              <w:t>Bindable</w:t>
            </w:r>
            <w:proofErr w:type="spellEnd"/>
            <w:r>
              <w:t xml:space="preserve"> :</w:t>
            </w:r>
            <w:proofErr w:type="gramEnd"/>
            <w:r>
              <w:t xml:space="preserve"> this is illustrate that  if {{1+2}} wanted to show in page you can use this directive. </w:t>
            </w:r>
          </w:p>
          <w:p w:rsidR="00F60EBD" w:rsidRDefault="00F60EBD" w:rsidP="00BC341C"/>
          <w:p w:rsidR="00F60EBD" w:rsidRDefault="00F60EBD" w:rsidP="00BC341C">
            <w:r>
              <w:t>Without this page will display result of its addition. Like 3</w:t>
            </w:r>
          </w:p>
        </w:tc>
      </w:tr>
    </w:tbl>
    <w:p w:rsidR="00F60EBD" w:rsidRDefault="00A66106" w:rsidP="00BC341C">
      <w:r>
        <w:rPr>
          <w:noProof/>
        </w:rPr>
        <w:lastRenderedPageBreak/>
        <w:drawing>
          <wp:inline distT="0" distB="0" distL="0" distR="0" wp14:anchorId="058C261F" wp14:editId="271042BA">
            <wp:extent cx="3162300" cy="204062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0171" cy="204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06" w:rsidRDefault="00A66106" w:rsidP="00BC341C"/>
    <w:p w:rsidR="00A66106" w:rsidRDefault="00A66106" w:rsidP="00BC341C">
      <w:proofErr w:type="gramStart"/>
      <w:r>
        <w:t>ngDesabled</w:t>
      </w:r>
      <w:proofErr w:type="gramEnd"/>
      <w:r>
        <w:t xml:space="preserve"> is disabling the control in all the browsers , if we do by CSS or java script, some browser don’t work as expected. </w:t>
      </w:r>
    </w:p>
    <w:p w:rsidR="00A66106" w:rsidRDefault="00A66106" w:rsidP="00BC341C"/>
    <w:p w:rsidR="00A66106" w:rsidRDefault="00A66106" w:rsidP="00BC341C"/>
    <w:p w:rsidR="00A66106" w:rsidRDefault="00A66106" w:rsidP="00BC341C">
      <w:r>
        <w:t xml:space="preserve">Angular IE restrictions: </w:t>
      </w:r>
    </w:p>
    <w:p w:rsidR="00A66106" w:rsidRDefault="00A66106" w:rsidP="00BC341C"/>
    <w:p w:rsidR="00A66106" w:rsidRDefault="00A66106" w:rsidP="00A66106">
      <w:pPr>
        <w:pStyle w:val="ListParagraph"/>
        <w:numPr>
          <w:ilvl w:val="0"/>
          <w:numId w:val="3"/>
        </w:numPr>
      </w:pPr>
      <w:proofErr w:type="spellStart"/>
      <w:r>
        <w:t>Polyfill</w:t>
      </w:r>
      <w:proofErr w:type="spellEnd"/>
      <w:r>
        <w:t xml:space="preserve"> </w:t>
      </w:r>
      <w:proofErr w:type="spellStart"/>
      <w:r>
        <w:t>JSON.stringify</w:t>
      </w:r>
      <w:proofErr w:type="spellEnd"/>
      <w:r>
        <w:t xml:space="preserve"> </w:t>
      </w:r>
    </w:p>
    <w:p w:rsidR="00A66106" w:rsidRDefault="00A66106" w:rsidP="00A66106">
      <w:pPr>
        <w:pStyle w:val="ListParagraph"/>
        <w:numPr>
          <w:ilvl w:val="0"/>
          <w:numId w:val="3"/>
        </w:numPr>
      </w:pPr>
      <w:r>
        <w:t xml:space="preserve">No ng tags </w:t>
      </w:r>
    </w:p>
    <w:p w:rsidR="00A66106" w:rsidRDefault="00A66106" w:rsidP="00A66106"/>
    <w:p w:rsidR="00A66106" w:rsidRDefault="00A66106" w:rsidP="00A66106">
      <w:r>
        <w:t xml:space="preserve">IE custom tag restrictions </w:t>
      </w:r>
    </w:p>
    <w:p w:rsidR="00A66106" w:rsidRDefault="00A66106" w:rsidP="00A66106"/>
    <w:p w:rsidR="00A66106" w:rsidRDefault="00A66106" w:rsidP="00A66106">
      <w:r>
        <w:rPr>
          <w:noProof/>
        </w:rPr>
        <w:drawing>
          <wp:inline distT="0" distB="0" distL="0" distR="0" wp14:anchorId="75CFD3DC" wp14:editId="043E45D1">
            <wp:extent cx="3962400" cy="1884257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9988" cy="188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06" w:rsidRDefault="00A66106" w:rsidP="00BC341C"/>
    <w:p w:rsidR="00A66106" w:rsidRDefault="00A66106" w:rsidP="00BC341C">
      <w:r>
        <w:t xml:space="preserve">As above example ng-pluralize is tag and that will not work in IE so we can create </w:t>
      </w:r>
      <w:r w:rsidR="00084CFF">
        <w:t>directive</w:t>
      </w:r>
      <w:r>
        <w:t xml:space="preserve"> by class</w:t>
      </w:r>
      <w:r w:rsidR="00084CFF">
        <w:t xml:space="preserve"> or attributes form. </w:t>
      </w:r>
    </w:p>
    <w:p w:rsidR="00084CFF" w:rsidRDefault="00084CFF" w:rsidP="00BC341C"/>
    <w:p w:rsidR="00084CFF" w:rsidRDefault="00084CFF" w:rsidP="00BC341C">
      <w:r>
        <w:rPr>
          <w:noProof/>
        </w:rPr>
        <w:drawing>
          <wp:inline distT="0" distB="0" distL="0" distR="0" wp14:anchorId="665E2D51" wp14:editId="0049AF5A">
            <wp:extent cx="2686648" cy="139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6214" cy="14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84CFF" w:rsidRDefault="00084CFF" w:rsidP="00BC341C"/>
    <w:p w:rsidR="00084CFF" w:rsidRDefault="00084CFF" w:rsidP="00BC341C"/>
    <w:p w:rsidR="00D80474" w:rsidRDefault="00084CFF" w:rsidP="00084CFF">
      <w:pPr>
        <w:ind w:left="4320"/>
      </w:pPr>
      <w:r>
        <w:t>Filters</w:t>
      </w:r>
    </w:p>
    <w:p w:rsidR="00D80474" w:rsidRDefault="00D80474" w:rsidP="00D80474">
      <w:r>
        <w:t xml:space="preserve">Filters can do following three things </w:t>
      </w:r>
    </w:p>
    <w:p w:rsidR="00D80474" w:rsidRDefault="00D80474" w:rsidP="00D80474">
      <w:pPr>
        <w:pStyle w:val="ListParagraph"/>
        <w:numPr>
          <w:ilvl w:val="0"/>
          <w:numId w:val="4"/>
        </w:numPr>
      </w:pPr>
      <w:r>
        <w:t>Formatting</w:t>
      </w:r>
    </w:p>
    <w:p w:rsidR="00D80474" w:rsidRDefault="00D80474" w:rsidP="00D80474">
      <w:pPr>
        <w:pStyle w:val="ListParagraph"/>
        <w:numPr>
          <w:ilvl w:val="0"/>
          <w:numId w:val="4"/>
        </w:numPr>
      </w:pPr>
      <w:r>
        <w:t xml:space="preserve">Shorting data set </w:t>
      </w:r>
    </w:p>
    <w:p w:rsidR="00D80474" w:rsidRDefault="00D80474" w:rsidP="00D80474">
      <w:pPr>
        <w:pStyle w:val="ListParagraph"/>
        <w:numPr>
          <w:ilvl w:val="0"/>
          <w:numId w:val="4"/>
        </w:numPr>
      </w:pPr>
      <w:r>
        <w:t>Filtering data set</w:t>
      </w:r>
    </w:p>
    <w:p w:rsidR="005013B2" w:rsidRDefault="005013B2" w:rsidP="005013B2">
      <w:pPr>
        <w:pStyle w:val="ListParagraph"/>
      </w:pPr>
    </w:p>
    <w:p w:rsidR="005013B2" w:rsidRDefault="005013B2" w:rsidP="005013B2">
      <w:pPr>
        <w:pStyle w:val="ListParagraph"/>
      </w:pPr>
    </w:p>
    <w:p w:rsidR="00084CFF" w:rsidRDefault="005013B2" w:rsidP="005013B2">
      <w:pPr>
        <w:pStyle w:val="ListParagraph"/>
      </w:pPr>
      <w:r>
        <w:t>Ex. {{event.name | uppercase}}</w:t>
      </w:r>
      <w:r w:rsidR="00084CFF">
        <w:t xml:space="preserve"> </w:t>
      </w:r>
    </w:p>
    <w:p w:rsidR="005013B2" w:rsidRDefault="005013B2" w:rsidP="005013B2">
      <w:pPr>
        <w:pStyle w:val="ListParagraph"/>
      </w:pPr>
      <w:r>
        <w:t xml:space="preserve">       {{1.333333 | </w:t>
      </w:r>
      <w:proofErr w:type="gramStart"/>
      <w:r>
        <w:t>number :</w:t>
      </w:r>
      <w:proofErr w:type="gramEnd"/>
      <w:r>
        <w:t xml:space="preserve"> 2}} = 1.33</w:t>
      </w:r>
    </w:p>
    <w:p w:rsidR="005013B2" w:rsidRDefault="005013B2" w:rsidP="005013B2">
      <w:pPr>
        <w:pStyle w:val="ListParagraph"/>
      </w:pPr>
      <w:r>
        <w:t xml:space="preserve">       {{1 | </w:t>
      </w:r>
      <w:proofErr w:type="gramStart"/>
      <w:r>
        <w:t>number :</w:t>
      </w:r>
      <w:proofErr w:type="gramEnd"/>
      <w:r>
        <w:t xml:space="preserve"> 2}} = 1.00</w:t>
      </w:r>
    </w:p>
    <w:p w:rsidR="005013B2" w:rsidRDefault="005013B2" w:rsidP="005013B2">
      <w:pPr>
        <w:pStyle w:val="ListParagraph"/>
      </w:pPr>
      <w:r>
        <w:t xml:space="preserve">       </w:t>
      </w:r>
      <w:proofErr w:type="spellStart"/>
      <w:proofErr w:type="gramStart"/>
      <w:r>
        <w:t>Orderby</w:t>
      </w:r>
      <w:proofErr w:type="spellEnd"/>
      <w:r>
        <w:t xml:space="preserve">  :</w:t>
      </w:r>
      <w:proofErr w:type="gramEnd"/>
      <w:r>
        <w:t xml:space="preserve"> </w:t>
      </w:r>
      <w:proofErr w:type="spellStart"/>
      <w:r>
        <w:t>shortOder</w:t>
      </w:r>
      <w:proofErr w:type="spellEnd"/>
    </w:p>
    <w:p w:rsidR="005013B2" w:rsidRDefault="005013B2" w:rsidP="005013B2">
      <w:pPr>
        <w:pStyle w:val="ListParagraph"/>
      </w:pPr>
    </w:p>
    <w:p w:rsidR="005013B2" w:rsidRDefault="005013B2" w:rsidP="005013B2">
      <w:pPr>
        <w:pStyle w:val="ListParagraph"/>
      </w:pPr>
    </w:p>
    <w:p w:rsidR="00A43704" w:rsidRDefault="00A43704" w:rsidP="005013B2">
      <w:pPr>
        <w:pStyle w:val="ListParagraph"/>
      </w:pPr>
      <w:proofErr w:type="spellStart"/>
      <w:proofErr w:type="gramStart"/>
      <w:r>
        <w:t>ngModel</w:t>
      </w:r>
      <w:proofErr w:type="spellEnd"/>
      <w:proofErr w:type="gramEnd"/>
      <w:r>
        <w:t xml:space="preserve"> </w:t>
      </w:r>
    </w:p>
    <w:p w:rsidR="00A43704" w:rsidRDefault="00A43704" w:rsidP="005013B2">
      <w:pPr>
        <w:pStyle w:val="ListParagraph"/>
      </w:pPr>
      <w:proofErr w:type="gramStart"/>
      <w:r>
        <w:t>it</w:t>
      </w:r>
      <w:proofErr w:type="gramEnd"/>
      <w:r>
        <w:t xml:space="preserve"> works in three ways </w:t>
      </w:r>
    </w:p>
    <w:p w:rsidR="00A43704" w:rsidRDefault="00A43704" w:rsidP="005013B2">
      <w:pPr>
        <w:pStyle w:val="ListParagraph"/>
      </w:pPr>
    </w:p>
    <w:p w:rsidR="00A43704" w:rsidRDefault="00A43704" w:rsidP="00A43704">
      <w:pPr>
        <w:pStyle w:val="ListParagraph"/>
        <w:numPr>
          <w:ilvl w:val="0"/>
          <w:numId w:val="5"/>
        </w:numPr>
      </w:pPr>
      <w:r>
        <w:t xml:space="preserve">Select </w:t>
      </w:r>
    </w:p>
    <w:p w:rsidR="00A43704" w:rsidRDefault="00A43704" w:rsidP="00A43704">
      <w:pPr>
        <w:pStyle w:val="ListParagraph"/>
        <w:numPr>
          <w:ilvl w:val="0"/>
          <w:numId w:val="5"/>
        </w:numPr>
      </w:pPr>
      <w:proofErr w:type="spellStart"/>
      <w:r>
        <w:t>Inputbox</w:t>
      </w:r>
      <w:proofErr w:type="spellEnd"/>
      <w:r>
        <w:t xml:space="preserve"> </w:t>
      </w:r>
    </w:p>
    <w:p w:rsidR="00A43704" w:rsidRDefault="00A43704" w:rsidP="00A43704">
      <w:pPr>
        <w:pStyle w:val="ListParagraph"/>
        <w:numPr>
          <w:ilvl w:val="0"/>
          <w:numId w:val="5"/>
        </w:numPr>
      </w:pPr>
      <w:proofErr w:type="spellStart"/>
      <w:r>
        <w:t>textArea</w:t>
      </w:r>
      <w:proofErr w:type="spellEnd"/>
      <w:r>
        <w:t xml:space="preserve"> </w:t>
      </w:r>
      <w:r w:rsidR="002800EA">
        <w:t xml:space="preserve"> </w:t>
      </w:r>
    </w:p>
    <w:p w:rsidR="002800EA" w:rsidRDefault="00A43704" w:rsidP="005013B2">
      <w:pPr>
        <w:pStyle w:val="ListParagraph"/>
      </w:pPr>
      <w:r>
        <w:rPr>
          <w:noProof/>
        </w:rPr>
        <w:drawing>
          <wp:inline distT="0" distB="0" distL="0" distR="0" wp14:anchorId="07A3EDE7" wp14:editId="0790E834">
            <wp:extent cx="2489200" cy="176025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073" cy="17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0EA">
        <w:t xml:space="preserve"> </w:t>
      </w:r>
    </w:p>
    <w:p w:rsidR="002800EA" w:rsidRDefault="002800EA" w:rsidP="005013B2">
      <w:pPr>
        <w:pStyle w:val="ListParagraph"/>
      </w:pPr>
    </w:p>
    <w:p w:rsidR="002800EA" w:rsidRDefault="002800EA" w:rsidP="005013B2">
      <w:pPr>
        <w:pStyle w:val="ListParagraph"/>
        <w:rPr>
          <w:noProof/>
        </w:rPr>
      </w:pPr>
    </w:p>
    <w:p w:rsidR="005013B2" w:rsidRDefault="002800EA" w:rsidP="005013B2">
      <w:pPr>
        <w:pStyle w:val="ListParagraph"/>
      </w:pPr>
      <w:r>
        <w:rPr>
          <w:noProof/>
        </w:rPr>
        <w:drawing>
          <wp:inline distT="0" distB="0" distL="0" distR="0" wp14:anchorId="06F7FB21" wp14:editId="2AA33CE5">
            <wp:extent cx="1720850" cy="2678292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6351" cy="27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EA" w:rsidRDefault="002800EA" w:rsidP="005013B2">
      <w:pPr>
        <w:pStyle w:val="ListParagraph"/>
      </w:pPr>
    </w:p>
    <w:p w:rsidR="002800EA" w:rsidRDefault="002800EA" w:rsidP="005013B2">
      <w:pPr>
        <w:pStyle w:val="ListParagraph"/>
      </w:pPr>
    </w:p>
    <w:p w:rsidR="002800EA" w:rsidRDefault="002800EA" w:rsidP="002800EA">
      <w:pPr>
        <w:pStyle w:val="ListParagraph"/>
        <w:numPr>
          <w:ilvl w:val="0"/>
          <w:numId w:val="6"/>
        </w:numPr>
      </w:pPr>
      <w:proofErr w:type="gramStart"/>
      <w:r>
        <w:t>Required :</w:t>
      </w:r>
      <w:proofErr w:type="gramEnd"/>
      <w:r>
        <w:t xml:space="preserve"> just write “required” attribute in div or on element, that will make necessary to write in text field then only user can continue anything.   </w:t>
      </w:r>
    </w:p>
    <w:p w:rsidR="002800EA" w:rsidRDefault="002800EA" w:rsidP="002800EA">
      <w:pPr>
        <w:pStyle w:val="ListParagraph"/>
        <w:numPr>
          <w:ilvl w:val="0"/>
          <w:numId w:val="6"/>
        </w:numPr>
      </w:pPr>
      <w:proofErr w:type="spellStart"/>
      <w:proofErr w:type="gramStart"/>
      <w:r>
        <w:t>ngPattern</w:t>
      </w:r>
      <w:proofErr w:type="spellEnd"/>
      <w:r>
        <w:t xml:space="preserve"> :</w:t>
      </w:r>
      <w:proofErr w:type="gramEnd"/>
      <w:r>
        <w:t xml:space="preserve"> that is regex expression , text box will needed that to proceed continue to submit form or any action. </w:t>
      </w:r>
    </w:p>
    <w:p w:rsidR="002800EA" w:rsidRDefault="00D6091F" w:rsidP="002800EA">
      <w:pPr>
        <w:pStyle w:val="ListParagraph"/>
        <w:numPr>
          <w:ilvl w:val="0"/>
          <w:numId w:val="6"/>
        </w:numPr>
      </w:pPr>
      <w:r>
        <w:t xml:space="preserve">Form properties : ng-invalid, ng-dirty , will make </w:t>
      </w:r>
      <w:r w:rsidR="002800EA">
        <w:t xml:space="preserve"> </w:t>
      </w:r>
      <w:r>
        <w:t xml:space="preserve">validation more accurate and visible </w:t>
      </w:r>
    </w:p>
    <w:p w:rsidR="00D6091F" w:rsidRDefault="00D6091F" w:rsidP="00D6091F">
      <w:pPr>
        <w:pStyle w:val="ListParagraph"/>
        <w:ind w:left="1080"/>
      </w:pPr>
      <w:r>
        <w:rPr>
          <w:noProof/>
        </w:rPr>
        <w:drawing>
          <wp:inline distT="0" distB="0" distL="0" distR="0" wp14:anchorId="5BE0AAEF" wp14:editId="0ED76653">
            <wp:extent cx="5924550" cy="285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1F" w:rsidRDefault="00D6091F" w:rsidP="00D6091F">
      <w:pPr>
        <w:pStyle w:val="ListParagraph"/>
        <w:ind w:left="1080"/>
      </w:pPr>
    </w:p>
    <w:p w:rsidR="00D6091F" w:rsidRDefault="00D6091F" w:rsidP="00D6091F">
      <w:pPr>
        <w:pStyle w:val="ListParagraph"/>
        <w:ind w:left="1080"/>
      </w:pPr>
      <w:r>
        <w:rPr>
          <w:noProof/>
        </w:rPr>
        <w:drawing>
          <wp:inline distT="0" distB="0" distL="0" distR="0" wp14:anchorId="2B9E4E83" wp14:editId="4BF884A1">
            <wp:extent cx="2508250" cy="1717991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2931" cy="175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F4E">
        <w:t xml:space="preserve">               </w:t>
      </w:r>
      <w:r>
        <w:rPr>
          <w:noProof/>
        </w:rPr>
        <w:drawing>
          <wp:inline distT="0" distB="0" distL="0" distR="0" wp14:anchorId="1A3CF4A5" wp14:editId="29C08354">
            <wp:extent cx="2119309" cy="183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3249" cy="185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4E" w:rsidRDefault="007A5F4E" w:rsidP="00D6091F">
      <w:pPr>
        <w:pStyle w:val="ListParagraph"/>
        <w:ind w:left="1080"/>
      </w:pPr>
    </w:p>
    <w:p w:rsidR="007A5F4E" w:rsidRDefault="007A5F4E" w:rsidP="00D6091F">
      <w:pPr>
        <w:pStyle w:val="ListParagraph"/>
        <w:ind w:left="1080"/>
      </w:pPr>
      <w:r>
        <w:rPr>
          <w:noProof/>
        </w:rPr>
        <w:drawing>
          <wp:inline distT="0" distB="0" distL="0" distR="0" wp14:anchorId="739A8AC6" wp14:editId="2C50AE9F">
            <wp:extent cx="3543300" cy="247803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9489" cy="248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4E" w:rsidRDefault="007A5F4E" w:rsidP="00D6091F">
      <w:pPr>
        <w:pStyle w:val="ListParagraph"/>
        <w:ind w:left="1080"/>
      </w:pPr>
    </w:p>
    <w:p w:rsidR="007A5F4E" w:rsidRDefault="007A5F4E" w:rsidP="00D6091F">
      <w:pPr>
        <w:pStyle w:val="ListParagraph"/>
        <w:ind w:left="1080"/>
      </w:pPr>
      <w:proofErr w:type="gramStart"/>
      <w:r>
        <w:t>SRP  :</w:t>
      </w:r>
      <w:proofErr w:type="gramEnd"/>
      <w:r>
        <w:t xml:space="preserve"> single responsibility principal. </w:t>
      </w:r>
    </w:p>
    <w:p w:rsidR="007A5F4E" w:rsidRDefault="007A5F4E" w:rsidP="00D6091F">
      <w:pPr>
        <w:pStyle w:val="ListParagraph"/>
        <w:ind w:left="1080"/>
      </w:pPr>
      <w:proofErr w:type="gramStart"/>
      <w:r>
        <w:t>DI :</w:t>
      </w:r>
      <w:proofErr w:type="gramEnd"/>
      <w:r>
        <w:t xml:space="preserve"> dependency injection </w:t>
      </w:r>
    </w:p>
    <w:p w:rsidR="007A5F4E" w:rsidRDefault="007A5F4E" w:rsidP="00D6091F">
      <w:pPr>
        <w:pStyle w:val="ListParagraph"/>
        <w:ind w:left="1080"/>
      </w:pPr>
    </w:p>
    <w:p w:rsidR="008A0BFD" w:rsidRDefault="008A0BFD" w:rsidP="00D6091F">
      <w:pPr>
        <w:pStyle w:val="ListParagraph"/>
        <w:ind w:left="1080"/>
      </w:pPr>
    </w:p>
    <w:p w:rsidR="008A0BFD" w:rsidRDefault="008A0BFD" w:rsidP="00D6091F">
      <w:pPr>
        <w:pStyle w:val="ListParagraph"/>
        <w:ind w:left="1080"/>
      </w:pPr>
    </w:p>
    <w:p w:rsidR="008A0BFD" w:rsidRDefault="008A0BFD" w:rsidP="00D6091F">
      <w:pPr>
        <w:pStyle w:val="ListParagraph"/>
        <w:ind w:left="1080"/>
      </w:pPr>
    </w:p>
    <w:p w:rsidR="008A0BFD" w:rsidRDefault="008A0BFD" w:rsidP="00D6091F">
      <w:pPr>
        <w:pStyle w:val="ListParagraph"/>
        <w:ind w:left="1080"/>
      </w:pPr>
    </w:p>
    <w:p w:rsidR="008A0BFD" w:rsidRDefault="008A0BFD" w:rsidP="00D6091F">
      <w:pPr>
        <w:pStyle w:val="ListParagraph"/>
        <w:ind w:left="1080"/>
      </w:pPr>
    </w:p>
    <w:p w:rsidR="008A0BFD" w:rsidRDefault="008A0BFD" w:rsidP="00D6091F">
      <w:pPr>
        <w:pStyle w:val="ListParagraph"/>
        <w:ind w:left="1080"/>
      </w:pPr>
    </w:p>
    <w:p w:rsidR="008A0BFD" w:rsidRDefault="008A0BFD" w:rsidP="00D6091F">
      <w:pPr>
        <w:pStyle w:val="ListParagraph"/>
        <w:ind w:left="1080"/>
      </w:pPr>
    </w:p>
    <w:p w:rsidR="008A0BFD" w:rsidRDefault="008A0BFD" w:rsidP="00D6091F">
      <w:pPr>
        <w:pStyle w:val="ListParagraph"/>
        <w:ind w:left="1080"/>
      </w:pPr>
    </w:p>
    <w:p w:rsidR="008A0BFD" w:rsidRDefault="008A0BFD" w:rsidP="00D6091F">
      <w:pPr>
        <w:pStyle w:val="ListParagraph"/>
        <w:ind w:left="1080"/>
      </w:pPr>
    </w:p>
    <w:p w:rsidR="008A0BFD" w:rsidRDefault="008A0BFD" w:rsidP="008A0BFD">
      <w:pPr>
        <w:pStyle w:val="ListParagraph"/>
        <w:ind w:left="3960" w:firstLine="360"/>
        <w:rPr>
          <w:b/>
        </w:rPr>
      </w:pPr>
      <w:r w:rsidRPr="008A0BFD">
        <w:rPr>
          <w:b/>
        </w:rPr>
        <w:t xml:space="preserve">Services </w:t>
      </w:r>
    </w:p>
    <w:p w:rsidR="00AF209F" w:rsidRDefault="00AF209F" w:rsidP="008A0BFD">
      <w:pPr>
        <w:pStyle w:val="ListParagraph"/>
        <w:ind w:left="3960" w:firstLine="360"/>
        <w:rPr>
          <w:b/>
        </w:rPr>
      </w:pPr>
    </w:p>
    <w:p w:rsidR="00AF209F" w:rsidRPr="00AF209F" w:rsidRDefault="00AF209F" w:rsidP="00AF209F">
      <w:pPr>
        <w:rPr>
          <w:b/>
        </w:rPr>
      </w:pPr>
      <w:r w:rsidRPr="00AF209F">
        <w:rPr>
          <w:b/>
        </w:rPr>
        <w:t xml:space="preserve">Custom build services </w:t>
      </w:r>
    </w:p>
    <w:p w:rsidR="008A0BFD" w:rsidRPr="008A0BFD" w:rsidRDefault="008A0BFD" w:rsidP="00D6091F">
      <w:pPr>
        <w:pStyle w:val="ListParagraph"/>
        <w:ind w:left="1080"/>
        <w:rPr>
          <w:b/>
        </w:rPr>
      </w:pPr>
    </w:p>
    <w:p w:rsidR="008A0BFD" w:rsidRDefault="008A0BFD" w:rsidP="00D6091F">
      <w:pPr>
        <w:pStyle w:val="ListParagraph"/>
        <w:ind w:left="1080"/>
      </w:pPr>
      <w:r>
        <w:rPr>
          <w:noProof/>
        </w:rPr>
        <w:drawing>
          <wp:inline distT="0" distB="0" distL="0" distR="0" wp14:anchorId="2B0233F5" wp14:editId="23434B7E">
            <wp:extent cx="4010025" cy="9906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06" w:rsidRDefault="00B37B06" w:rsidP="00D6091F">
      <w:pPr>
        <w:pStyle w:val="ListParagraph"/>
        <w:ind w:left="1080"/>
      </w:pPr>
    </w:p>
    <w:p w:rsidR="00B37B06" w:rsidRDefault="00B37B06" w:rsidP="00D6091F">
      <w:pPr>
        <w:pStyle w:val="ListParagraph"/>
        <w:ind w:left="1080"/>
      </w:pPr>
      <w:r>
        <w:rPr>
          <w:noProof/>
        </w:rPr>
        <w:drawing>
          <wp:inline distT="0" distB="0" distL="0" distR="0" wp14:anchorId="76825F62" wp14:editId="18C8B411">
            <wp:extent cx="4046345" cy="181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1569" cy="181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09F" w:rsidRDefault="00AF209F" w:rsidP="00D6091F">
      <w:pPr>
        <w:pStyle w:val="ListParagraph"/>
        <w:ind w:left="1080"/>
      </w:pPr>
    </w:p>
    <w:p w:rsidR="00AF209F" w:rsidRDefault="00AF209F" w:rsidP="00AF209F">
      <w:r>
        <w:t xml:space="preserve">Angular build in services </w:t>
      </w:r>
    </w:p>
    <w:p w:rsidR="00AF209F" w:rsidRDefault="00AF209F" w:rsidP="00AF209F"/>
    <w:p w:rsidR="00AF209F" w:rsidRDefault="00AF209F" w:rsidP="00AF209F">
      <w:r>
        <w:rPr>
          <w:noProof/>
        </w:rPr>
        <w:drawing>
          <wp:inline distT="0" distB="0" distL="0" distR="0" wp14:anchorId="2C206D53" wp14:editId="1387031C">
            <wp:extent cx="4189168" cy="381635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866" cy="381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B5" w:rsidRDefault="004A371A" w:rsidP="004A371A">
      <w:pPr>
        <w:pStyle w:val="ListParagraph"/>
        <w:numPr>
          <w:ilvl w:val="0"/>
          <w:numId w:val="7"/>
        </w:numPr>
      </w:pPr>
      <w:proofErr w:type="spellStart"/>
      <w:r>
        <w:lastRenderedPageBreak/>
        <w:t>Httpd</w:t>
      </w:r>
      <w:proofErr w:type="spellEnd"/>
      <w:r>
        <w:t xml:space="preserve"> can be </w:t>
      </w:r>
      <w:proofErr w:type="spellStart"/>
      <w:r>
        <w:t>use</w:t>
      </w:r>
      <w:proofErr w:type="spellEnd"/>
      <w:r>
        <w:t xml:space="preserve"> for non </w:t>
      </w:r>
      <w:proofErr w:type="spellStart"/>
      <w:r>
        <w:t>restfull</w:t>
      </w:r>
      <w:proofErr w:type="spellEnd"/>
      <w:r>
        <w:t xml:space="preserve"> services </w:t>
      </w:r>
      <w:proofErr w:type="spellStart"/>
      <w:r>
        <w:t>implimention</w:t>
      </w:r>
      <w:proofErr w:type="spellEnd"/>
      <w:r>
        <w:t xml:space="preserve"> in angular.</w:t>
      </w:r>
    </w:p>
    <w:p w:rsidR="004A371A" w:rsidRDefault="004A371A" w:rsidP="004A371A">
      <w:pPr>
        <w:pStyle w:val="ListParagraph"/>
        <w:numPr>
          <w:ilvl w:val="0"/>
          <w:numId w:val="7"/>
        </w:numPr>
      </w:pPr>
      <w:r>
        <w:t xml:space="preserve">Resource is useful for rest full services. </w:t>
      </w:r>
    </w:p>
    <w:p w:rsidR="004A371A" w:rsidRDefault="004A371A" w:rsidP="004A371A"/>
    <w:p w:rsidR="004A371A" w:rsidRDefault="004A371A" w:rsidP="00AF209F"/>
    <w:p w:rsidR="008E33B5" w:rsidRDefault="008E33B5" w:rsidP="00AF209F">
      <w:r>
        <w:rPr>
          <w:noProof/>
        </w:rPr>
        <w:drawing>
          <wp:inline distT="0" distB="0" distL="0" distR="0" wp14:anchorId="71CB3F40" wp14:editId="679FD8C1">
            <wp:extent cx="4762500" cy="317652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4467" cy="317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DB" w:rsidRDefault="00A527DB" w:rsidP="00AF209F"/>
    <w:p w:rsidR="00A527DB" w:rsidRDefault="00A527DB" w:rsidP="00AF209F"/>
    <w:p w:rsidR="00A527DB" w:rsidRDefault="00A527DB" w:rsidP="00AF209F">
      <w:r>
        <w:t xml:space="preserve">Caching in angular </w:t>
      </w:r>
    </w:p>
    <w:p w:rsidR="00A527DB" w:rsidRDefault="00A527DB" w:rsidP="00AF209F"/>
    <w:p w:rsidR="00A527DB" w:rsidRDefault="00A527DB" w:rsidP="00AF209F">
      <w:r>
        <w:rPr>
          <w:noProof/>
        </w:rPr>
        <w:drawing>
          <wp:inline distT="0" distB="0" distL="0" distR="0" wp14:anchorId="0BC88430" wp14:editId="1E06F962">
            <wp:extent cx="5925312" cy="88095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7977" cy="90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DB" w:rsidRDefault="00A527DB" w:rsidP="00AF209F"/>
    <w:p w:rsidR="00A527DB" w:rsidRDefault="00A527DB" w:rsidP="00AF209F"/>
    <w:p w:rsidR="00A527DB" w:rsidRDefault="00A527DB" w:rsidP="00AF209F">
      <w:r>
        <w:rPr>
          <w:noProof/>
        </w:rPr>
        <w:lastRenderedPageBreak/>
        <w:drawing>
          <wp:inline distT="0" distB="0" distL="0" distR="0" wp14:anchorId="697CCD85" wp14:editId="319CA989">
            <wp:extent cx="6093562" cy="3983293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7357" cy="40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DB" w:rsidRDefault="00A527DB" w:rsidP="00AF209F"/>
    <w:p w:rsidR="00A527DB" w:rsidRDefault="00A527DB" w:rsidP="00AF209F"/>
    <w:p w:rsidR="001F1B64" w:rsidRDefault="001F1B64" w:rsidP="00AF209F"/>
    <w:p w:rsidR="001F1B64" w:rsidRDefault="001F1B64" w:rsidP="00AF209F"/>
    <w:p w:rsidR="001F1B64" w:rsidRDefault="001F1B64" w:rsidP="00AF209F"/>
    <w:p w:rsidR="001F1B64" w:rsidRDefault="001F1B64" w:rsidP="00AF209F"/>
    <w:p w:rsidR="001F1B64" w:rsidRDefault="001F1B64" w:rsidP="00AF209F"/>
    <w:p w:rsidR="001F1B64" w:rsidRDefault="001F1B64" w:rsidP="001F1B64">
      <w:pPr>
        <w:ind w:left="1440" w:firstLine="720"/>
      </w:pPr>
      <w:r>
        <w:t xml:space="preserve">Communication between One controllers to another  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r>
        <w:t xml:space="preserve">HTML </w:t>
      </w:r>
    </w:p>
    <w:p w:rsidR="001F1B64" w:rsidRDefault="001F1B64" w:rsidP="001F1B64">
      <w:pPr>
        <w:ind w:left="1440" w:firstLine="720"/>
      </w:pPr>
    </w:p>
    <w:p w:rsidR="001F1B64" w:rsidRPr="001F1B64" w:rsidRDefault="001F1B64" w:rsidP="001F1B64">
      <w:pPr>
        <w:ind w:left="1440" w:firstLine="720"/>
        <w:rPr>
          <w:highlight w:val="yellow"/>
        </w:rPr>
      </w:pPr>
      <w:r w:rsidRPr="001F1B64">
        <w:rPr>
          <w:highlight w:val="yellow"/>
        </w:rPr>
        <w:t>&lt;div ng-controller="</w:t>
      </w:r>
      <w:proofErr w:type="spellStart"/>
      <w:r w:rsidRPr="001F1B64">
        <w:rPr>
          <w:highlight w:val="yellow"/>
        </w:rPr>
        <w:t>ControllerZero</w:t>
      </w:r>
      <w:proofErr w:type="spellEnd"/>
      <w:r w:rsidRPr="001F1B64">
        <w:rPr>
          <w:highlight w:val="yellow"/>
        </w:rPr>
        <w:t>"&gt;</w:t>
      </w:r>
    </w:p>
    <w:p w:rsidR="001F1B64" w:rsidRPr="001F1B64" w:rsidRDefault="001F1B64" w:rsidP="001F1B64">
      <w:pPr>
        <w:ind w:left="1440" w:firstLine="720"/>
        <w:rPr>
          <w:highlight w:val="yellow"/>
        </w:rPr>
      </w:pPr>
      <w:r w:rsidRPr="001F1B64">
        <w:rPr>
          <w:highlight w:val="yellow"/>
        </w:rPr>
        <w:t xml:space="preserve">    &lt;input ng-model="message" &gt;</w:t>
      </w:r>
    </w:p>
    <w:p w:rsidR="001F1B64" w:rsidRPr="001F1B64" w:rsidRDefault="001F1B64" w:rsidP="001F1B64">
      <w:pPr>
        <w:ind w:left="1440" w:firstLine="720"/>
        <w:rPr>
          <w:highlight w:val="yellow"/>
        </w:rPr>
      </w:pPr>
      <w:r w:rsidRPr="001F1B64">
        <w:rPr>
          <w:highlight w:val="yellow"/>
        </w:rPr>
        <w:t xml:space="preserve">    &lt;button ng-click="</w:t>
      </w:r>
      <w:proofErr w:type="spellStart"/>
      <w:proofErr w:type="gramStart"/>
      <w:r w:rsidRPr="001F1B64">
        <w:rPr>
          <w:highlight w:val="yellow"/>
        </w:rPr>
        <w:t>handleClick</w:t>
      </w:r>
      <w:proofErr w:type="spellEnd"/>
      <w:r w:rsidRPr="001F1B64">
        <w:rPr>
          <w:highlight w:val="yellow"/>
        </w:rPr>
        <w:t>(</w:t>
      </w:r>
      <w:proofErr w:type="gramEnd"/>
      <w:r w:rsidRPr="001F1B64">
        <w:rPr>
          <w:highlight w:val="yellow"/>
        </w:rPr>
        <w:t>message);"&gt;BROADCAST&lt;/button&gt;</w:t>
      </w:r>
    </w:p>
    <w:p w:rsidR="001F1B64" w:rsidRPr="001F1B64" w:rsidRDefault="001F1B64" w:rsidP="001F1B64">
      <w:pPr>
        <w:ind w:left="1440" w:firstLine="720"/>
        <w:rPr>
          <w:highlight w:val="yellow"/>
        </w:rPr>
      </w:pPr>
      <w:r w:rsidRPr="001F1B64">
        <w:rPr>
          <w:highlight w:val="yellow"/>
        </w:rPr>
        <w:t>&lt;/div&gt;</w:t>
      </w:r>
    </w:p>
    <w:p w:rsidR="001F1B64" w:rsidRPr="001F1B64" w:rsidRDefault="001F1B64" w:rsidP="001F1B64">
      <w:pPr>
        <w:ind w:left="1440" w:firstLine="720"/>
        <w:rPr>
          <w:highlight w:val="yellow"/>
        </w:rPr>
      </w:pPr>
    </w:p>
    <w:p w:rsidR="001F1B64" w:rsidRPr="001F1B64" w:rsidRDefault="001F1B64" w:rsidP="001F1B64">
      <w:pPr>
        <w:ind w:left="1440" w:firstLine="720"/>
        <w:rPr>
          <w:highlight w:val="yellow"/>
        </w:rPr>
      </w:pPr>
      <w:r w:rsidRPr="001F1B64">
        <w:rPr>
          <w:highlight w:val="yellow"/>
        </w:rPr>
        <w:t>&lt;div ng-controller="</w:t>
      </w:r>
      <w:proofErr w:type="spellStart"/>
      <w:r w:rsidRPr="001F1B64">
        <w:rPr>
          <w:highlight w:val="yellow"/>
        </w:rPr>
        <w:t>ControllerOne</w:t>
      </w:r>
      <w:proofErr w:type="spellEnd"/>
      <w:r w:rsidRPr="001F1B64">
        <w:rPr>
          <w:highlight w:val="yellow"/>
        </w:rPr>
        <w:t>"&gt;</w:t>
      </w:r>
    </w:p>
    <w:p w:rsidR="001F1B64" w:rsidRPr="001F1B64" w:rsidRDefault="001F1B64" w:rsidP="001F1B64">
      <w:pPr>
        <w:ind w:left="1440" w:firstLine="720"/>
        <w:rPr>
          <w:highlight w:val="yellow"/>
        </w:rPr>
      </w:pPr>
      <w:r w:rsidRPr="001F1B64">
        <w:rPr>
          <w:highlight w:val="yellow"/>
        </w:rPr>
        <w:t xml:space="preserve">    &lt;input ng-model="message" &gt;</w:t>
      </w:r>
    </w:p>
    <w:p w:rsidR="001F1B64" w:rsidRPr="001F1B64" w:rsidRDefault="001F1B64" w:rsidP="001F1B64">
      <w:pPr>
        <w:ind w:left="1440" w:firstLine="720"/>
        <w:rPr>
          <w:highlight w:val="yellow"/>
        </w:rPr>
      </w:pPr>
      <w:r w:rsidRPr="001F1B64">
        <w:rPr>
          <w:highlight w:val="yellow"/>
        </w:rPr>
        <w:t>&lt;/div&gt;</w:t>
      </w:r>
    </w:p>
    <w:p w:rsidR="001F1B64" w:rsidRPr="001F1B64" w:rsidRDefault="001F1B64" w:rsidP="001F1B64">
      <w:pPr>
        <w:ind w:left="1440" w:firstLine="720"/>
        <w:rPr>
          <w:highlight w:val="yellow"/>
        </w:rPr>
      </w:pPr>
    </w:p>
    <w:p w:rsidR="001F1B64" w:rsidRPr="001F1B64" w:rsidRDefault="001F1B64" w:rsidP="001F1B64">
      <w:pPr>
        <w:ind w:left="1440" w:firstLine="720"/>
        <w:rPr>
          <w:highlight w:val="yellow"/>
        </w:rPr>
      </w:pPr>
      <w:r w:rsidRPr="001F1B64">
        <w:rPr>
          <w:highlight w:val="yellow"/>
        </w:rPr>
        <w:t>&lt;div ng-controller="</w:t>
      </w:r>
      <w:proofErr w:type="spellStart"/>
      <w:r w:rsidRPr="001F1B64">
        <w:rPr>
          <w:highlight w:val="yellow"/>
        </w:rPr>
        <w:t>ControllerTwo</w:t>
      </w:r>
      <w:proofErr w:type="spellEnd"/>
      <w:r w:rsidRPr="001F1B64">
        <w:rPr>
          <w:highlight w:val="yellow"/>
        </w:rPr>
        <w:t>"&gt;</w:t>
      </w:r>
    </w:p>
    <w:p w:rsidR="001F1B64" w:rsidRPr="001F1B64" w:rsidRDefault="001F1B64" w:rsidP="001F1B64">
      <w:pPr>
        <w:ind w:left="1440" w:firstLine="720"/>
        <w:rPr>
          <w:highlight w:val="yellow"/>
        </w:rPr>
      </w:pPr>
      <w:r w:rsidRPr="001F1B64">
        <w:rPr>
          <w:highlight w:val="yellow"/>
        </w:rPr>
        <w:t xml:space="preserve">    &lt;input ng-model="message" &gt;</w:t>
      </w:r>
    </w:p>
    <w:p w:rsidR="001F1B64" w:rsidRDefault="001F1B64" w:rsidP="001F1B64">
      <w:pPr>
        <w:ind w:left="1440" w:firstLine="720"/>
      </w:pPr>
      <w:r w:rsidRPr="001F1B64">
        <w:rPr>
          <w:highlight w:val="yellow"/>
        </w:rPr>
        <w:t>&lt;/div&gt;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r>
        <w:lastRenderedPageBreak/>
        <w:t>&lt;my-component ng-model="message"&gt;&lt;/my-component&gt;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r>
        <w:t xml:space="preserve">Java script 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myModule</w:t>
      </w:r>
      <w:proofErr w:type="spellEnd"/>
      <w:r>
        <w:t xml:space="preserve"> = </w:t>
      </w:r>
      <w:proofErr w:type="spellStart"/>
      <w:r>
        <w:t>angular.module</w:t>
      </w:r>
      <w:proofErr w:type="spellEnd"/>
      <w:r>
        <w:t>('</w:t>
      </w:r>
      <w:proofErr w:type="spellStart"/>
      <w:r>
        <w:t>myModule</w:t>
      </w:r>
      <w:proofErr w:type="spellEnd"/>
      <w:r>
        <w:t>', []);</w:t>
      </w:r>
    </w:p>
    <w:p w:rsidR="001F1B64" w:rsidRDefault="001F1B64" w:rsidP="001F1B64">
      <w:pPr>
        <w:ind w:left="1440" w:firstLine="720"/>
      </w:pPr>
      <w:proofErr w:type="spellStart"/>
      <w:proofErr w:type="gramStart"/>
      <w:r>
        <w:t>myModule.factory</w:t>
      </w:r>
      <w:proofErr w:type="spellEnd"/>
      <w:r>
        <w:t>(</w:t>
      </w:r>
      <w:proofErr w:type="gramEnd"/>
      <w:r>
        <w:t>'</w:t>
      </w:r>
      <w:proofErr w:type="spellStart"/>
      <w:r>
        <w:t>mySharedService</w:t>
      </w:r>
      <w:proofErr w:type="spellEnd"/>
      <w:r>
        <w:t>', function($</w:t>
      </w:r>
      <w:proofErr w:type="spellStart"/>
      <w:r>
        <w:t>rootScope</w:t>
      </w:r>
      <w:proofErr w:type="spellEnd"/>
      <w:r>
        <w:t>) {</w:t>
      </w:r>
    </w:p>
    <w:p w:rsidR="001F1B64" w:rsidRDefault="001F1B64" w:rsidP="001F1B64">
      <w:pPr>
        <w:ind w:left="1440" w:firstLine="720"/>
      </w:pPr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sharedService</w:t>
      </w:r>
      <w:proofErr w:type="spellEnd"/>
      <w:r>
        <w:t xml:space="preserve"> = {};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r>
        <w:t xml:space="preserve">    </w:t>
      </w:r>
      <w:proofErr w:type="spellStart"/>
      <w:r>
        <w:t>sharedService.message</w:t>
      </w:r>
      <w:proofErr w:type="spellEnd"/>
      <w:r>
        <w:t xml:space="preserve"> = '';</w:t>
      </w:r>
    </w:p>
    <w:p w:rsidR="001F1B64" w:rsidRDefault="001F1B64" w:rsidP="001F1B64"/>
    <w:p w:rsidR="001F1B64" w:rsidRDefault="001F1B64" w:rsidP="001F1B64">
      <w:pPr>
        <w:ind w:left="1440" w:firstLine="720"/>
      </w:pPr>
      <w:r>
        <w:t xml:space="preserve">    </w:t>
      </w:r>
      <w:proofErr w:type="spellStart"/>
      <w:r>
        <w:t>sharedService.prepForBroadcast</w:t>
      </w:r>
      <w:proofErr w:type="spellEnd"/>
      <w:r>
        <w:t xml:space="preserve"> = </w:t>
      </w:r>
      <w:proofErr w:type="gramStart"/>
      <w:r>
        <w:t>function(</w:t>
      </w:r>
      <w:proofErr w:type="spellStart"/>
      <w:proofErr w:type="gramEnd"/>
      <w:r>
        <w:t>msg</w:t>
      </w:r>
      <w:proofErr w:type="spellEnd"/>
      <w:r>
        <w:t>) {</w:t>
      </w:r>
    </w:p>
    <w:p w:rsidR="001F1B64" w:rsidRDefault="001F1B64" w:rsidP="001F1B64">
      <w:pPr>
        <w:ind w:left="1440" w:firstLine="720"/>
      </w:pPr>
      <w:r>
        <w:t xml:space="preserve">        </w:t>
      </w:r>
      <w:proofErr w:type="spellStart"/>
      <w:r>
        <w:t>this.message</w:t>
      </w:r>
      <w:proofErr w:type="spellEnd"/>
      <w:r>
        <w:t xml:space="preserve"> = </w:t>
      </w:r>
      <w:proofErr w:type="spellStart"/>
      <w:r>
        <w:t>msg</w:t>
      </w:r>
      <w:proofErr w:type="spellEnd"/>
      <w:r>
        <w:t>;</w:t>
      </w:r>
    </w:p>
    <w:p w:rsidR="001F1B64" w:rsidRDefault="001F1B64" w:rsidP="001F1B64">
      <w:pPr>
        <w:ind w:left="1440" w:firstLine="720"/>
      </w:pPr>
      <w:r>
        <w:t xml:space="preserve">        </w:t>
      </w:r>
      <w:proofErr w:type="spellStart"/>
      <w:proofErr w:type="gramStart"/>
      <w:r>
        <w:t>this.broadcastItem</w:t>
      </w:r>
      <w:proofErr w:type="spellEnd"/>
      <w:r>
        <w:t>(</w:t>
      </w:r>
      <w:proofErr w:type="gramEnd"/>
      <w:r>
        <w:t>);</w:t>
      </w:r>
    </w:p>
    <w:p w:rsidR="001F1B64" w:rsidRDefault="001F1B64" w:rsidP="001F1B64">
      <w:pPr>
        <w:ind w:left="1440" w:firstLine="720"/>
      </w:pPr>
      <w:r>
        <w:t xml:space="preserve">    };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r>
        <w:t xml:space="preserve">    </w:t>
      </w:r>
      <w:proofErr w:type="spellStart"/>
      <w:r>
        <w:t>sharedService.broadcastItem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>) {</w:t>
      </w:r>
    </w:p>
    <w:p w:rsidR="001F1B64" w:rsidRDefault="001F1B64" w:rsidP="001F1B64">
      <w:pPr>
        <w:ind w:left="1440" w:firstLine="720"/>
      </w:pPr>
      <w:r>
        <w:t xml:space="preserve">        $</w:t>
      </w:r>
      <w:proofErr w:type="spellStart"/>
      <w:r>
        <w:t>rootScope</w:t>
      </w:r>
      <w:proofErr w:type="spellEnd"/>
      <w:proofErr w:type="gramStart"/>
      <w:r>
        <w:t>.$</w:t>
      </w:r>
      <w:proofErr w:type="gramEnd"/>
      <w:r>
        <w:t>broadcast('</w:t>
      </w:r>
      <w:proofErr w:type="spellStart"/>
      <w:r>
        <w:t>handleBroadcast</w:t>
      </w:r>
      <w:proofErr w:type="spellEnd"/>
      <w:r>
        <w:t>');</w:t>
      </w:r>
    </w:p>
    <w:p w:rsidR="001F1B64" w:rsidRDefault="001F1B64" w:rsidP="001F1B64">
      <w:pPr>
        <w:ind w:left="1440" w:firstLine="720"/>
      </w:pPr>
      <w:r>
        <w:t xml:space="preserve">    };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sharedService</w:t>
      </w:r>
      <w:proofErr w:type="spellEnd"/>
      <w:r>
        <w:t>;</w:t>
      </w:r>
    </w:p>
    <w:p w:rsidR="001F1B64" w:rsidRDefault="001F1B64" w:rsidP="001F1B64">
      <w:pPr>
        <w:ind w:left="1440" w:firstLine="720"/>
      </w:pPr>
      <w:r>
        <w:t>});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proofErr w:type="spellStart"/>
      <w:proofErr w:type="gramStart"/>
      <w:r>
        <w:t>myModule.directive</w:t>
      </w:r>
      <w:proofErr w:type="spellEnd"/>
      <w:r>
        <w:t>(</w:t>
      </w:r>
      <w:proofErr w:type="gramEnd"/>
      <w:r>
        <w:t>'</w:t>
      </w:r>
      <w:proofErr w:type="spellStart"/>
      <w:r>
        <w:t>myComponent</w:t>
      </w:r>
      <w:proofErr w:type="spellEnd"/>
      <w:r>
        <w:t>', function(</w:t>
      </w:r>
      <w:proofErr w:type="spellStart"/>
      <w:r>
        <w:t>mySharedService</w:t>
      </w:r>
      <w:proofErr w:type="spellEnd"/>
      <w:r>
        <w:t>) {</w:t>
      </w:r>
    </w:p>
    <w:p w:rsidR="001F1B64" w:rsidRDefault="001F1B64" w:rsidP="001F1B64">
      <w:pPr>
        <w:ind w:left="1440" w:firstLine="720"/>
      </w:pPr>
      <w:r>
        <w:t xml:space="preserve">    </w:t>
      </w:r>
      <w:proofErr w:type="gramStart"/>
      <w:r>
        <w:t>return</w:t>
      </w:r>
      <w:proofErr w:type="gramEnd"/>
      <w:r>
        <w:t xml:space="preserve"> {</w:t>
      </w:r>
    </w:p>
    <w:p w:rsidR="001F1B64" w:rsidRDefault="001F1B64" w:rsidP="001F1B64">
      <w:pPr>
        <w:ind w:left="1440" w:firstLine="720"/>
      </w:pPr>
      <w:r>
        <w:t xml:space="preserve">        </w:t>
      </w:r>
      <w:proofErr w:type="gramStart"/>
      <w:r>
        <w:t>restrict</w:t>
      </w:r>
      <w:proofErr w:type="gramEnd"/>
      <w:r>
        <w:t>: 'E',</w:t>
      </w:r>
    </w:p>
    <w:p w:rsidR="001F1B64" w:rsidRDefault="001F1B64" w:rsidP="001F1B64">
      <w:pPr>
        <w:ind w:left="1440" w:firstLine="720"/>
      </w:pPr>
      <w:r>
        <w:t xml:space="preserve">        </w:t>
      </w:r>
      <w:proofErr w:type="gramStart"/>
      <w:r>
        <w:t>controller</w:t>
      </w:r>
      <w:proofErr w:type="gramEnd"/>
      <w:r>
        <w:t>: function($scope, $</w:t>
      </w:r>
      <w:proofErr w:type="spellStart"/>
      <w:r>
        <w:t>attrs</w:t>
      </w:r>
      <w:proofErr w:type="spellEnd"/>
      <w:r>
        <w:t xml:space="preserve">, </w:t>
      </w:r>
      <w:proofErr w:type="spellStart"/>
      <w:r>
        <w:t>mySharedService</w:t>
      </w:r>
      <w:proofErr w:type="spellEnd"/>
      <w:r>
        <w:t>) {</w:t>
      </w:r>
    </w:p>
    <w:p w:rsidR="001F1B64" w:rsidRDefault="001F1B64" w:rsidP="001F1B64">
      <w:pPr>
        <w:ind w:left="1440" w:firstLine="720"/>
      </w:pPr>
      <w:r>
        <w:t xml:space="preserve">            $</w:t>
      </w:r>
      <w:proofErr w:type="spellStart"/>
      <w:r>
        <w:t>scope</w:t>
      </w:r>
      <w:proofErr w:type="gramStart"/>
      <w:r>
        <w:t>.$</w:t>
      </w:r>
      <w:proofErr w:type="gramEnd"/>
      <w:r>
        <w:t>on</w:t>
      </w:r>
      <w:proofErr w:type="spellEnd"/>
      <w:r>
        <w:t>('</w:t>
      </w:r>
      <w:proofErr w:type="spellStart"/>
      <w:r>
        <w:t>handleBroadcast</w:t>
      </w:r>
      <w:proofErr w:type="spellEnd"/>
      <w:r>
        <w:t>', function() {</w:t>
      </w:r>
    </w:p>
    <w:p w:rsidR="001F1B64" w:rsidRDefault="001F1B64" w:rsidP="001F1B64">
      <w:pPr>
        <w:ind w:left="1440" w:firstLine="720"/>
      </w:pPr>
      <w:r>
        <w:t xml:space="preserve">                $</w:t>
      </w:r>
      <w:proofErr w:type="spellStart"/>
      <w:r>
        <w:t>scope.message</w:t>
      </w:r>
      <w:proofErr w:type="spellEnd"/>
      <w:r>
        <w:t xml:space="preserve"> = 'Directive: ' + </w:t>
      </w:r>
      <w:proofErr w:type="spellStart"/>
      <w:r>
        <w:t>mySharedService.message</w:t>
      </w:r>
      <w:proofErr w:type="spellEnd"/>
      <w:r>
        <w:t>;</w:t>
      </w:r>
    </w:p>
    <w:p w:rsidR="001F1B64" w:rsidRDefault="001F1B64" w:rsidP="001F1B64">
      <w:pPr>
        <w:ind w:left="1440" w:firstLine="720"/>
      </w:pPr>
      <w:r>
        <w:t xml:space="preserve">            });</w:t>
      </w:r>
    </w:p>
    <w:p w:rsidR="001F1B64" w:rsidRDefault="001F1B64" w:rsidP="001F1B64">
      <w:pPr>
        <w:ind w:left="1440" w:firstLine="720"/>
      </w:pPr>
      <w:r>
        <w:t xml:space="preserve">        },</w:t>
      </w:r>
    </w:p>
    <w:p w:rsidR="001F1B64" w:rsidRDefault="001F1B64" w:rsidP="001F1B64">
      <w:pPr>
        <w:ind w:left="1440" w:firstLine="720"/>
      </w:pPr>
      <w:r>
        <w:t xml:space="preserve">        </w:t>
      </w:r>
      <w:proofErr w:type="gramStart"/>
      <w:r>
        <w:t>replace</w:t>
      </w:r>
      <w:proofErr w:type="gramEnd"/>
      <w:r>
        <w:t>: true,</w:t>
      </w:r>
    </w:p>
    <w:p w:rsidR="001F1B64" w:rsidRDefault="001F1B64" w:rsidP="001F1B64">
      <w:pPr>
        <w:ind w:left="1440" w:firstLine="720"/>
      </w:pPr>
      <w:r>
        <w:t xml:space="preserve">        </w:t>
      </w:r>
      <w:proofErr w:type="gramStart"/>
      <w:r>
        <w:t>template</w:t>
      </w:r>
      <w:proofErr w:type="gramEnd"/>
      <w:r>
        <w:t>: '&lt;input&gt;'</w:t>
      </w:r>
    </w:p>
    <w:p w:rsidR="001F1B64" w:rsidRDefault="001F1B64" w:rsidP="001F1B64">
      <w:pPr>
        <w:ind w:left="1440" w:firstLine="720"/>
      </w:pPr>
      <w:r>
        <w:t xml:space="preserve">    };</w:t>
      </w:r>
    </w:p>
    <w:p w:rsidR="001F1B64" w:rsidRDefault="001F1B64" w:rsidP="001F1B64">
      <w:pPr>
        <w:ind w:left="1440" w:firstLine="720"/>
      </w:pPr>
      <w:r>
        <w:t>});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proofErr w:type="gramStart"/>
      <w:r>
        <w:t>function</w:t>
      </w:r>
      <w:proofErr w:type="gramEnd"/>
      <w:r>
        <w:t xml:space="preserve"> </w:t>
      </w:r>
      <w:proofErr w:type="spellStart"/>
      <w:r>
        <w:t>ControllerZero</w:t>
      </w:r>
      <w:proofErr w:type="spellEnd"/>
      <w:r>
        <w:t xml:space="preserve">($scope, </w:t>
      </w:r>
      <w:proofErr w:type="spellStart"/>
      <w:r>
        <w:t>sharedService</w:t>
      </w:r>
      <w:proofErr w:type="spellEnd"/>
      <w:r>
        <w:t>) {</w:t>
      </w:r>
    </w:p>
    <w:p w:rsidR="001F1B64" w:rsidRDefault="001F1B64" w:rsidP="001F1B64">
      <w:pPr>
        <w:ind w:left="1440" w:firstLine="720"/>
      </w:pPr>
      <w:r>
        <w:t xml:space="preserve">    $</w:t>
      </w:r>
      <w:proofErr w:type="spellStart"/>
      <w:r>
        <w:t>scope.handleClick</w:t>
      </w:r>
      <w:proofErr w:type="spellEnd"/>
      <w:r>
        <w:t xml:space="preserve"> = </w:t>
      </w:r>
      <w:proofErr w:type="gramStart"/>
      <w:r>
        <w:t>function(</w:t>
      </w:r>
      <w:proofErr w:type="spellStart"/>
      <w:proofErr w:type="gramEnd"/>
      <w:r>
        <w:t>msg</w:t>
      </w:r>
      <w:proofErr w:type="spellEnd"/>
      <w:r>
        <w:t>) {</w:t>
      </w:r>
    </w:p>
    <w:p w:rsidR="001F1B64" w:rsidRDefault="001F1B64" w:rsidP="001F1B64">
      <w:pPr>
        <w:ind w:left="1440" w:firstLine="720"/>
      </w:pPr>
      <w:r>
        <w:t xml:space="preserve">        </w:t>
      </w:r>
      <w:proofErr w:type="spellStart"/>
      <w:proofErr w:type="gramStart"/>
      <w:r>
        <w:t>sharedService.prepForBroadcast</w:t>
      </w:r>
      <w:proofErr w:type="spellEnd"/>
      <w:r>
        <w:t>(</w:t>
      </w:r>
      <w:proofErr w:type="spellStart"/>
      <w:proofErr w:type="gramEnd"/>
      <w:r>
        <w:t>msg</w:t>
      </w:r>
      <w:proofErr w:type="spellEnd"/>
      <w:r>
        <w:t>);</w:t>
      </w:r>
    </w:p>
    <w:p w:rsidR="001F1B64" w:rsidRDefault="001F1B64" w:rsidP="001F1B64">
      <w:pPr>
        <w:ind w:left="1440" w:firstLine="720"/>
      </w:pPr>
      <w:r>
        <w:t xml:space="preserve">    };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r>
        <w:t xml:space="preserve">    $</w:t>
      </w:r>
      <w:proofErr w:type="spellStart"/>
      <w:r>
        <w:t>scope</w:t>
      </w:r>
      <w:proofErr w:type="gramStart"/>
      <w:r>
        <w:t>.$</w:t>
      </w:r>
      <w:proofErr w:type="gramEnd"/>
      <w:r>
        <w:t>on</w:t>
      </w:r>
      <w:proofErr w:type="spellEnd"/>
      <w:r>
        <w:t>('</w:t>
      </w:r>
      <w:proofErr w:type="spellStart"/>
      <w:r>
        <w:t>handleBroadcast</w:t>
      </w:r>
      <w:proofErr w:type="spellEnd"/>
      <w:r>
        <w:t>', function() {</w:t>
      </w:r>
    </w:p>
    <w:p w:rsidR="001F1B64" w:rsidRDefault="001F1B64" w:rsidP="001F1B64">
      <w:pPr>
        <w:ind w:left="1440" w:firstLine="720"/>
      </w:pPr>
      <w:r>
        <w:t xml:space="preserve">        $</w:t>
      </w:r>
      <w:proofErr w:type="spellStart"/>
      <w:r>
        <w:t>scope.message</w:t>
      </w:r>
      <w:proofErr w:type="spellEnd"/>
      <w:r>
        <w:t xml:space="preserve"> = </w:t>
      </w:r>
      <w:proofErr w:type="spellStart"/>
      <w:r>
        <w:t>sharedService.message</w:t>
      </w:r>
      <w:proofErr w:type="spellEnd"/>
      <w:r>
        <w:t>;</w:t>
      </w:r>
    </w:p>
    <w:p w:rsidR="001F1B64" w:rsidRDefault="001F1B64" w:rsidP="001F1B64">
      <w:pPr>
        <w:ind w:left="1440" w:firstLine="720"/>
      </w:pPr>
      <w:r>
        <w:t xml:space="preserve">    });</w:t>
      </w:r>
    </w:p>
    <w:p w:rsidR="001F1B64" w:rsidRDefault="001F1B64" w:rsidP="001F1B64">
      <w:pPr>
        <w:ind w:left="1440" w:firstLine="720"/>
      </w:pPr>
      <w:r>
        <w:t>}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proofErr w:type="gramStart"/>
      <w:r>
        <w:t>function</w:t>
      </w:r>
      <w:proofErr w:type="gramEnd"/>
      <w:r>
        <w:t xml:space="preserve"> </w:t>
      </w:r>
      <w:proofErr w:type="spellStart"/>
      <w:r>
        <w:t>ControllerOne</w:t>
      </w:r>
      <w:proofErr w:type="spellEnd"/>
      <w:r>
        <w:t xml:space="preserve">($scope, </w:t>
      </w:r>
      <w:proofErr w:type="spellStart"/>
      <w:r>
        <w:t>sharedService</w:t>
      </w:r>
      <w:proofErr w:type="spellEnd"/>
      <w:r>
        <w:t>) {</w:t>
      </w:r>
    </w:p>
    <w:p w:rsidR="001F1B64" w:rsidRDefault="001F1B64" w:rsidP="001F1B64">
      <w:pPr>
        <w:ind w:left="1440" w:firstLine="720"/>
      </w:pPr>
      <w:r>
        <w:t xml:space="preserve">    $</w:t>
      </w:r>
      <w:proofErr w:type="spellStart"/>
      <w:r>
        <w:t>scope</w:t>
      </w:r>
      <w:proofErr w:type="gramStart"/>
      <w:r>
        <w:t>.$</w:t>
      </w:r>
      <w:proofErr w:type="gramEnd"/>
      <w:r>
        <w:t>on</w:t>
      </w:r>
      <w:proofErr w:type="spellEnd"/>
      <w:r>
        <w:t>('</w:t>
      </w:r>
      <w:proofErr w:type="spellStart"/>
      <w:r>
        <w:t>handleBroadcast</w:t>
      </w:r>
      <w:proofErr w:type="spellEnd"/>
      <w:r>
        <w:t>', function() {</w:t>
      </w:r>
    </w:p>
    <w:p w:rsidR="001F1B64" w:rsidRDefault="001F1B64" w:rsidP="001F1B64">
      <w:pPr>
        <w:ind w:left="1440" w:firstLine="720"/>
      </w:pPr>
      <w:r>
        <w:t xml:space="preserve">        $</w:t>
      </w:r>
      <w:proofErr w:type="spellStart"/>
      <w:r>
        <w:t>scope.message</w:t>
      </w:r>
      <w:proofErr w:type="spellEnd"/>
      <w:r>
        <w:t xml:space="preserve"> = 'ONE: ' + </w:t>
      </w:r>
      <w:proofErr w:type="spellStart"/>
      <w:r>
        <w:t>sharedService.message</w:t>
      </w:r>
      <w:proofErr w:type="spellEnd"/>
      <w:r>
        <w:t>;</w:t>
      </w:r>
    </w:p>
    <w:p w:rsidR="001F1B64" w:rsidRDefault="001F1B64" w:rsidP="001F1B64">
      <w:pPr>
        <w:ind w:left="1440" w:firstLine="720"/>
      </w:pPr>
      <w:r>
        <w:lastRenderedPageBreak/>
        <w:t xml:space="preserve">    });</w:t>
      </w:r>
    </w:p>
    <w:p w:rsidR="001F1B64" w:rsidRDefault="001F1B64" w:rsidP="001F1B64">
      <w:pPr>
        <w:ind w:left="1440" w:firstLine="720"/>
      </w:pPr>
      <w:r>
        <w:t>}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proofErr w:type="gramStart"/>
      <w:r>
        <w:t>function</w:t>
      </w:r>
      <w:proofErr w:type="gramEnd"/>
      <w:r>
        <w:t xml:space="preserve"> </w:t>
      </w:r>
      <w:proofErr w:type="spellStart"/>
      <w:r>
        <w:t>ControllerTwo</w:t>
      </w:r>
      <w:proofErr w:type="spellEnd"/>
      <w:r>
        <w:t xml:space="preserve">($scope, </w:t>
      </w:r>
      <w:proofErr w:type="spellStart"/>
      <w:r>
        <w:t>sharedService</w:t>
      </w:r>
      <w:proofErr w:type="spellEnd"/>
      <w:r>
        <w:t>) {</w:t>
      </w:r>
    </w:p>
    <w:p w:rsidR="001F1B64" w:rsidRDefault="001F1B64" w:rsidP="001F1B64">
      <w:pPr>
        <w:ind w:left="1440" w:firstLine="720"/>
      </w:pPr>
      <w:r>
        <w:t xml:space="preserve">    $</w:t>
      </w:r>
      <w:proofErr w:type="spellStart"/>
      <w:r>
        <w:t>scope</w:t>
      </w:r>
      <w:proofErr w:type="gramStart"/>
      <w:r>
        <w:t>.$</w:t>
      </w:r>
      <w:proofErr w:type="gramEnd"/>
      <w:r>
        <w:t>on</w:t>
      </w:r>
      <w:proofErr w:type="spellEnd"/>
      <w:r>
        <w:t>('</w:t>
      </w:r>
      <w:proofErr w:type="spellStart"/>
      <w:r>
        <w:t>handleBroadcast</w:t>
      </w:r>
      <w:proofErr w:type="spellEnd"/>
      <w:r>
        <w:t>', function() {</w:t>
      </w:r>
    </w:p>
    <w:p w:rsidR="001F1B64" w:rsidRDefault="001F1B64" w:rsidP="001F1B64">
      <w:pPr>
        <w:ind w:left="1440" w:firstLine="720"/>
      </w:pPr>
      <w:r>
        <w:t xml:space="preserve">        $</w:t>
      </w:r>
      <w:proofErr w:type="spellStart"/>
      <w:r>
        <w:t>scope.message</w:t>
      </w:r>
      <w:proofErr w:type="spellEnd"/>
      <w:r>
        <w:t xml:space="preserve"> = 'TWO: ' + </w:t>
      </w:r>
      <w:proofErr w:type="spellStart"/>
      <w:r>
        <w:t>sharedService.message</w:t>
      </w:r>
      <w:proofErr w:type="spellEnd"/>
      <w:r>
        <w:t>;</w:t>
      </w:r>
    </w:p>
    <w:p w:rsidR="001F1B64" w:rsidRDefault="001F1B64" w:rsidP="001F1B64">
      <w:pPr>
        <w:ind w:left="1440" w:firstLine="720"/>
      </w:pPr>
      <w:r>
        <w:t xml:space="preserve">    });</w:t>
      </w:r>
    </w:p>
    <w:p w:rsidR="001F1B64" w:rsidRDefault="001F1B64" w:rsidP="001F1B64">
      <w:pPr>
        <w:ind w:left="1440" w:firstLine="720"/>
      </w:pPr>
      <w:r>
        <w:t>}</w:t>
      </w:r>
    </w:p>
    <w:p w:rsidR="001F1B64" w:rsidRDefault="001F1B64" w:rsidP="001F1B64">
      <w:pPr>
        <w:ind w:left="1440" w:firstLine="720"/>
      </w:pPr>
    </w:p>
    <w:p w:rsidR="001F1B64" w:rsidRDefault="001F1B64" w:rsidP="001F1B64">
      <w:pPr>
        <w:ind w:left="1440" w:firstLine="720"/>
      </w:pPr>
      <w:proofErr w:type="spellStart"/>
      <w:r>
        <w:t>ControllerZero</w:t>
      </w:r>
      <w:proofErr w:type="spellEnd"/>
      <w:proofErr w:type="gramStart"/>
      <w:r>
        <w:t>.$</w:t>
      </w:r>
      <w:proofErr w:type="gramEnd"/>
      <w:r>
        <w:t>inject = ['$scope', '</w:t>
      </w:r>
      <w:proofErr w:type="spellStart"/>
      <w:r>
        <w:t>mySharedService</w:t>
      </w:r>
      <w:proofErr w:type="spellEnd"/>
      <w:r>
        <w:t>'];</w:t>
      </w:r>
    </w:p>
    <w:p w:rsidR="001F1B64" w:rsidRDefault="001F1B64" w:rsidP="001F1B64">
      <w:pPr>
        <w:ind w:left="1440" w:firstLine="720"/>
      </w:pPr>
      <w:proofErr w:type="spellStart"/>
      <w:r>
        <w:t>ControllerOne</w:t>
      </w:r>
      <w:proofErr w:type="spellEnd"/>
      <w:proofErr w:type="gramStart"/>
      <w:r>
        <w:t>.$</w:t>
      </w:r>
      <w:proofErr w:type="gramEnd"/>
      <w:r>
        <w:t>inject = ['$scope', '</w:t>
      </w:r>
      <w:proofErr w:type="spellStart"/>
      <w:r>
        <w:t>mySharedService</w:t>
      </w:r>
      <w:proofErr w:type="spellEnd"/>
      <w:r>
        <w:t>'];</w:t>
      </w:r>
    </w:p>
    <w:p w:rsidR="00757FDB" w:rsidRDefault="001F1B64" w:rsidP="00757FDB">
      <w:pPr>
        <w:ind w:left="1440" w:firstLine="720"/>
      </w:pPr>
      <w:proofErr w:type="spellStart"/>
      <w:r>
        <w:t>ControllerTwo</w:t>
      </w:r>
      <w:proofErr w:type="spellEnd"/>
      <w:proofErr w:type="gramStart"/>
      <w:r>
        <w:t>.$</w:t>
      </w:r>
      <w:proofErr w:type="gramEnd"/>
      <w:r>
        <w:t>inject = ['$scope', '</w:t>
      </w:r>
      <w:proofErr w:type="spellStart"/>
      <w:r>
        <w:t>mySharedService</w:t>
      </w:r>
      <w:proofErr w:type="spellEnd"/>
      <w:r>
        <w:t>'];</w:t>
      </w:r>
    </w:p>
    <w:p w:rsidR="00757FDB" w:rsidRDefault="00757FDB" w:rsidP="001F1B64">
      <w:pPr>
        <w:ind w:left="1440" w:firstLine="720"/>
      </w:pPr>
    </w:p>
    <w:p w:rsidR="00757FDB" w:rsidRDefault="00757FDB" w:rsidP="00757FDB">
      <w:pPr>
        <w:ind w:left="1440" w:firstLine="720"/>
      </w:pPr>
      <w:r w:rsidRPr="00757FDB">
        <w:rPr>
          <w:highlight w:val="yellow"/>
        </w:rPr>
        <w:t>Compile service</w:t>
      </w:r>
      <w:r>
        <w:t xml:space="preserve"> </w:t>
      </w:r>
    </w:p>
    <w:p w:rsidR="00757FDB" w:rsidRDefault="00757FDB" w:rsidP="00757FDB">
      <w:r>
        <w:rPr>
          <w:noProof/>
        </w:rPr>
        <w:drawing>
          <wp:inline distT="0" distB="0" distL="0" distR="0" wp14:anchorId="13D3E90D" wp14:editId="4AB9E0AE">
            <wp:extent cx="6408115" cy="2055252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68218" cy="207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DB" w:rsidRDefault="00757FDB" w:rsidP="00757FDB"/>
    <w:p w:rsidR="00757FDB" w:rsidRDefault="00757FDB" w:rsidP="00757FDB">
      <w:r>
        <w:rPr>
          <w:noProof/>
        </w:rPr>
        <w:drawing>
          <wp:inline distT="0" distB="0" distL="0" distR="0" wp14:anchorId="1CEA25AB" wp14:editId="60AE1F22">
            <wp:extent cx="6454641" cy="2033626"/>
            <wp:effectExtent l="0" t="0" r="381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14357" cy="20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43" w:rsidRDefault="00ED3143" w:rsidP="00757FDB"/>
    <w:p w:rsidR="00ED3143" w:rsidRDefault="00ED3143" w:rsidP="00757FDB"/>
    <w:p w:rsidR="00ED3143" w:rsidRDefault="00ED3143" w:rsidP="00ED3143">
      <w:pPr>
        <w:ind w:left="2160" w:firstLine="720"/>
      </w:pPr>
      <w:r w:rsidRPr="00ED3143">
        <w:rPr>
          <w:highlight w:val="yellow"/>
        </w:rPr>
        <w:t>Parse services</w:t>
      </w:r>
      <w:r>
        <w:t xml:space="preserve"> </w:t>
      </w:r>
    </w:p>
    <w:p w:rsidR="00ED3143" w:rsidRDefault="00ED3143" w:rsidP="00757FDB"/>
    <w:p w:rsidR="00ED3143" w:rsidRDefault="008A631E" w:rsidP="00757FDB">
      <w:r>
        <w:rPr>
          <w:noProof/>
        </w:rPr>
        <w:lastRenderedPageBreak/>
        <w:drawing>
          <wp:inline distT="0" distB="0" distL="0" distR="0" wp14:anchorId="29A2AD7C" wp14:editId="7CE226D3">
            <wp:extent cx="6093562" cy="4372481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5134" cy="44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43" w:rsidRDefault="00ED3143" w:rsidP="00757FDB"/>
    <w:p w:rsidR="00ED3143" w:rsidRDefault="008A631E" w:rsidP="00757FDB">
      <w:r>
        <w:rPr>
          <w:noProof/>
        </w:rPr>
        <w:drawing>
          <wp:inline distT="0" distB="0" distL="0" distR="0" wp14:anchorId="2B54202A" wp14:editId="2D25AFE1">
            <wp:extent cx="2486025" cy="10287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1E" w:rsidRDefault="008A631E" w:rsidP="00757FDB"/>
    <w:p w:rsidR="008A631E" w:rsidRDefault="008A631E" w:rsidP="008A631E">
      <w:pPr>
        <w:ind w:left="2160" w:firstLine="720"/>
        <w:rPr>
          <w:highlight w:val="yellow"/>
        </w:rPr>
      </w:pPr>
      <w:r w:rsidRPr="008A631E">
        <w:rPr>
          <w:highlight w:val="yellow"/>
        </w:rPr>
        <w:t xml:space="preserve">Locale </w:t>
      </w:r>
    </w:p>
    <w:p w:rsidR="008A631E" w:rsidRDefault="008A631E" w:rsidP="008A631E">
      <w:pPr>
        <w:rPr>
          <w:highlight w:val="yellow"/>
        </w:rPr>
      </w:pPr>
    </w:p>
    <w:p w:rsidR="008A631E" w:rsidRDefault="008A631E" w:rsidP="008A63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E8151C" wp14:editId="42E773B2">
            <wp:extent cx="5896051" cy="2240276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6856" cy="226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3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15CBEF" wp14:editId="4C5CC65C">
            <wp:extent cx="2971800" cy="304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1E" w:rsidRDefault="008A631E" w:rsidP="008A631E">
      <w:pPr>
        <w:rPr>
          <w:noProof/>
        </w:rPr>
      </w:pPr>
    </w:p>
    <w:p w:rsidR="008A631E" w:rsidRDefault="008A631E" w:rsidP="008A631E">
      <w:pPr>
        <w:rPr>
          <w:noProof/>
        </w:rPr>
      </w:pPr>
      <w:r>
        <w:rPr>
          <w:noProof/>
        </w:rPr>
        <w:t>.shortDate  - 06/26/2015</w:t>
      </w:r>
    </w:p>
    <w:p w:rsidR="003213BC" w:rsidRDefault="003213BC" w:rsidP="008A631E">
      <w:pPr>
        <w:rPr>
          <w:noProof/>
        </w:rPr>
      </w:pPr>
    </w:p>
    <w:p w:rsidR="008A631E" w:rsidRDefault="003213BC" w:rsidP="008A631E">
      <w:pPr>
        <w:rPr>
          <w:noProof/>
        </w:rPr>
      </w:pPr>
      <w:r>
        <w:rPr>
          <w:noProof/>
        </w:rPr>
        <w:t xml:space="preserve">Note : You can add any country localization that needed to have </w:t>
      </w:r>
      <w:r w:rsidRPr="003213BC">
        <w:rPr>
          <w:noProof/>
        </w:rPr>
        <w:t>.js file for particular local.</w:t>
      </w:r>
    </w:p>
    <w:p w:rsidR="003213BC" w:rsidRDefault="003213BC" w:rsidP="008A631E">
      <w:pPr>
        <w:rPr>
          <w:noProof/>
        </w:rPr>
      </w:pPr>
    </w:p>
    <w:p w:rsidR="003213BC" w:rsidRDefault="003213BC" w:rsidP="008A631E">
      <w:pPr>
        <w:rPr>
          <w:noProof/>
        </w:rPr>
      </w:pPr>
    </w:p>
    <w:p w:rsidR="003213BC" w:rsidRDefault="003213BC" w:rsidP="008A631E">
      <w:pPr>
        <w:rPr>
          <w:noProof/>
        </w:rPr>
      </w:pPr>
    </w:p>
    <w:p w:rsidR="003213BC" w:rsidRDefault="003213BC" w:rsidP="008A631E">
      <w:pPr>
        <w:rPr>
          <w:noProof/>
        </w:rPr>
      </w:pPr>
    </w:p>
    <w:p w:rsidR="003213BC" w:rsidRDefault="003213BC" w:rsidP="008A631E">
      <w:pPr>
        <w:rPr>
          <w:noProof/>
        </w:rPr>
      </w:pPr>
    </w:p>
    <w:p w:rsidR="003213BC" w:rsidRDefault="003213BC" w:rsidP="003213BC">
      <w:pPr>
        <w:ind w:left="3600" w:firstLine="720"/>
        <w:rPr>
          <w:noProof/>
        </w:rPr>
      </w:pPr>
      <w:r w:rsidRPr="003213BC">
        <w:rPr>
          <w:noProof/>
          <w:highlight w:val="yellow"/>
        </w:rPr>
        <w:t>Timeout service</w:t>
      </w:r>
      <w:r>
        <w:rPr>
          <w:noProof/>
        </w:rPr>
        <w:t xml:space="preserve"> </w:t>
      </w:r>
    </w:p>
    <w:p w:rsidR="003213BC" w:rsidRDefault="003213BC" w:rsidP="008A631E">
      <w:pPr>
        <w:rPr>
          <w:noProof/>
        </w:rPr>
      </w:pPr>
    </w:p>
    <w:p w:rsidR="003213BC" w:rsidRDefault="003213BC" w:rsidP="008A631E">
      <w:pPr>
        <w:rPr>
          <w:noProof/>
        </w:rPr>
      </w:pPr>
      <w:r>
        <w:rPr>
          <w:noProof/>
        </w:rPr>
        <w:drawing>
          <wp:inline distT="0" distB="0" distL="0" distR="0" wp14:anchorId="4F0CA16B" wp14:editId="236C0401">
            <wp:extent cx="5281574" cy="310623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5890" cy="314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BC" w:rsidRDefault="003213BC" w:rsidP="008A631E">
      <w:pPr>
        <w:rPr>
          <w:noProof/>
        </w:rPr>
      </w:pPr>
      <w:r>
        <w:rPr>
          <w:noProof/>
        </w:rPr>
        <w:t xml:space="preserve">Note if you setimeout of javascript , that timeout will work but anular will not be aware about that. So use only timeout service in angular code. </w:t>
      </w:r>
    </w:p>
    <w:p w:rsidR="003213BC" w:rsidRDefault="003213BC" w:rsidP="008A631E">
      <w:pPr>
        <w:rPr>
          <w:noProof/>
        </w:rPr>
      </w:pPr>
    </w:p>
    <w:p w:rsidR="003213BC" w:rsidRDefault="003213BC" w:rsidP="008A631E">
      <w:pPr>
        <w:rPr>
          <w:noProof/>
        </w:rPr>
      </w:pPr>
    </w:p>
    <w:p w:rsidR="003213BC" w:rsidRDefault="003213BC" w:rsidP="008A631E">
      <w:pPr>
        <w:rPr>
          <w:noProof/>
        </w:rPr>
      </w:pPr>
      <w:r>
        <w:rPr>
          <w:noProof/>
        </w:rPr>
        <w:lastRenderedPageBreak/>
        <w:t xml:space="preserve">And this returns the </w:t>
      </w:r>
      <w:r w:rsidR="00121A39">
        <w:rPr>
          <w:noProof/>
        </w:rPr>
        <w:t xml:space="preserve">object, with that you can cancel at any time timeout recurring. </w:t>
      </w:r>
    </w:p>
    <w:p w:rsidR="00121A39" w:rsidRDefault="00121A39" w:rsidP="008A631E">
      <w:pPr>
        <w:rPr>
          <w:noProof/>
        </w:rPr>
      </w:pPr>
      <w:r>
        <w:rPr>
          <w:noProof/>
        </w:rPr>
        <w:drawing>
          <wp:inline distT="0" distB="0" distL="0" distR="0" wp14:anchorId="24AD405D" wp14:editId="53CDFF27">
            <wp:extent cx="3321050" cy="2091978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9475" cy="20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20" w:rsidRDefault="00C25C20" w:rsidP="008A631E">
      <w:pPr>
        <w:rPr>
          <w:noProof/>
        </w:rPr>
      </w:pPr>
    </w:p>
    <w:p w:rsidR="00C25C20" w:rsidRDefault="00C25C20" w:rsidP="00C25C20">
      <w:pPr>
        <w:ind w:left="3600" w:firstLine="720"/>
        <w:rPr>
          <w:noProof/>
        </w:rPr>
      </w:pPr>
      <w:r w:rsidRPr="00C25C20">
        <w:rPr>
          <w:noProof/>
          <w:highlight w:val="yellow"/>
        </w:rPr>
        <w:t>CockieStore</w:t>
      </w:r>
      <w:r>
        <w:rPr>
          <w:noProof/>
        </w:rPr>
        <w:t xml:space="preserve"> </w:t>
      </w:r>
    </w:p>
    <w:p w:rsidR="00C25C20" w:rsidRDefault="00C25C20" w:rsidP="00C25C20">
      <w:pPr>
        <w:rPr>
          <w:noProof/>
        </w:rPr>
      </w:pPr>
    </w:p>
    <w:p w:rsidR="00C25C20" w:rsidRDefault="00C25C20" w:rsidP="00C25C20">
      <w:pPr>
        <w:rPr>
          <w:noProof/>
        </w:rPr>
      </w:pPr>
      <w:r>
        <w:rPr>
          <w:noProof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23634212" wp14:editId="07DF8637">
            <wp:extent cx="4462272" cy="3610102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6938" cy="362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20" w:rsidRDefault="00C25C20" w:rsidP="00C25C20">
      <w:pPr>
        <w:rPr>
          <w:noProof/>
        </w:rPr>
      </w:pPr>
    </w:p>
    <w:p w:rsidR="00C25C20" w:rsidRDefault="00C25C20" w:rsidP="00C25C20">
      <w:pPr>
        <w:rPr>
          <w:noProof/>
        </w:rPr>
      </w:pPr>
      <w:r>
        <w:rPr>
          <w:noProof/>
        </w:rPr>
        <w:t xml:space="preserve">Angular don’t care about </w:t>
      </w:r>
      <w:r w:rsidR="002C3B63">
        <w:rPr>
          <w:noProof/>
        </w:rPr>
        <w:t>expiration dates of cokies, so if you to have coikies exipration dates, have 3</w:t>
      </w:r>
      <w:r w:rsidR="002C3B63" w:rsidRPr="002C3B63">
        <w:rPr>
          <w:noProof/>
          <w:vertAlign w:val="superscript"/>
        </w:rPr>
        <w:t>rd</w:t>
      </w:r>
      <w:r w:rsidR="002C3B63">
        <w:rPr>
          <w:noProof/>
        </w:rPr>
        <w:t xml:space="preserve"> party library to get that. </w:t>
      </w:r>
    </w:p>
    <w:p w:rsidR="002C3B63" w:rsidRDefault="002C3B63" w:rsidP="00C25C20">
      <w:pPr>
        <w:rPr>
          <w:noProof/>
        </w:rPr>
      </w:pPr>
    </w:p>
    <w:p w:rsidR="002C3B63" w:rsidRDefault="002C3B63" w:rsidP="00C25C20">
      <w:pPr>
        <w:rPr>
          <w:noProof/>
        </w:rPr>
      </w:pPr>
      <w:r>
        <w:rPr>
          <w:noProof/>
        </w:rPr>
        <w:t>Below highlighted directives are genrallly not used in application level.</w:t>
      </w:r>
    </w:p>
    <w:p w:rsidR="002C3B63" w:rsidRDefault="002C3B63" w:rsidP="00C25C20">
      <w:pPr>
        <w:rPr>
          <w:noProof/>
        </w:rPr>
      </w:pPr>
    </w:p>
    <w:p w:rsidR="002C3B63" w:rsidRDefault="002C3B63" w:rsidP="00C25C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1EF4D1" wp14:editId="7EE7AEB5">
            <wp:extent cx="3143250" cy="2559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9592" cy="257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63" w:rsidRDefault="002C3B63" w:rsidP="00C25C20">
      <w:pPr>
        <w:rPr>
          <w:noProof/>
        </w:rPr>
      </w:pPr>
    </w:p>
    <w:p w:rsidR="002C3B63" w:rsidRDefault="002C3B63" w:rsidP="00C25C20">
      <w:pPr>
        <w:rPr>
          <w:noProof/>
        </w:rPr>
      </w:pPr>
    </w:p>
    <w:p w:rsidR="002C3B63" w:rsidRDefault="002C3B63" w:rsidP="00C25C20">
      <w:pPr>
        <w:rPr>
          <w:noProof/>
        </w:rPr>
      </w:pPr>
      <w:r>
        <w:rPr>
          <w:noProof/>
        </w:rPr>
        <w:drawing>
          <wp:inline distT="0" distB="0" distL="0" distR="0" wp14:anchorId="05FAEF90" wp14:editId="58E20B3A">
            <wp:extent cx="3441700" cy="1328879"/>
            <wp:effectExtent l="0" t="0" r="635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3094" cy="133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63" w:rsidRDefault="002C3B63" w:rsidP="00C25C20">
      <w:pPr>
        <w:rPr>
          <w:noProof/>
        </w:rPr>
      </w:pPr>
    </w:p>
    <w:p w:rsidR="002C3B63" w:rsidRDefault="002C3B63" w:rsidP="00C25C20">
      <w:pPr>
        <w:rPr>
          <w:noProof/>
        </w:rPr>
      </w:pPr>
      <w:r>
        <w:rPr>
          <w:noProof/>
        </w:rPr>
        <w:drawing>
          <wp:inline distT="0" distB="0" distL="0" distR="0" wp14:anchorId="36DFB725" wp14:editId="733CA5EC">
            <wp:extent cx="3441700" cy="1513833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2021" cy="151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63" w:rsidRDefault="002C3B63" w:rsidP="00C25C20">
      <w:pPr>
        <w:rPr>
          <w:noProof/>
        </w:rPr>
      </w:pPr>
    </w:p>
    <w:p w:rsidR="002C3B63" w:rsidRDefault="002C3B63" w:rsidP="00C25C20">
      <w:pPr>
        <w:rPr>
          <w:noProof/>
        </w:rPr>
      </w:pPr>
    </w:p>
    <w:p w:rsidR="002C3B63" w:rsidRDefault="002C3B63" w:rsidP="00C25C20">
      <w:pPr>
        <w:rPr>
          <w:noProof/>
        </w:rPr>
      </w:pPr>
      <w:r>
        <w:rPr>
          <w:noProof/>
        </w:rPr>
        <w:drawing>
          <wp:inline distT="0" distB="0" distL="0" distR="0" wp14:anchorId="27A755A8" wp14:editId="319D5E8D">
            <wp:extent cx="4048359" cy="18542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3320" cy="186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63" w:rsidRDefault="002C3B63" w:rsidP="00C25C20">
      <w:pPr>
        <w:rPr>
          <w:noProof/>
        </w:rPr>
      </w:pPr>
    </w:p>
    <w:p w:rsidR="002C3B63" w:rsidRDefault="002C3B63" w:rsidP="00C25C20">
      <w:pPr>
        <w:rPr>
          <w:noProof/>
        </w:rPr>
      </w:pPr>
    </w:p>
    <w:p w:rsidR="002C3B63" w:rsidRDefault="002C3B63" w:rsidP="00C25C20">
      <w:pPr>
        <w:rPr>
          <w:noProof/>
        </w:rPr>
      </w:pPr>
      <w:r>
        <w:rPr>
          <w:noProof/>
        </w:rPr>
        <w:t>Don’t manipulate DOM directly in an</w:t>
      </w:r>
      <w:r w:rsidR="0040451C">
        <w:rPr>
          <w:noProof/>
        </w:rPr>
        <w:t>gualr and instead you can do hough data bindings.</w:t>
      </w:r>
    </w:p>
    <w:p w:rsidR="0040451C" w:rsidRDefault="0040451C" w:rsidP="00C25C20">
      <w:pPr>
        <w:rPr>
          <w:noProof/>
        </w:rPr>
      </w:pPr>
      <w:r>
        <w:rPr>
          <w:noProof/>
        </w:rPr>
        <w:t xml:space="preserve">Below servivces can provide javascript as metioned name. </w:t>
      </w:r>
    </w:p>
    <w:p w:rsidR="0040451C" w:rsidRDefault="0040451C" w:rsidP="00C25C20">
      <w:pPr>
        <w:rPr>
          <w:noProof/>
        </w:rPr>
      </w:pPr>
    </w:p>
    <w:p w:rsidR="0040451C" w:rsidRDefault="0040451C" w:rsidP="00C25C20">
      <w:pPr>
        <w:rPr>
          <w:noProof/>
        </w:rPr>
      </w:pPr>
      <w:r>
        <w:rPr>
          <w:noProof/>
        </w:rPr>
        <w:drawing>
          <wp:inline distT="0" distB="0" distL="0" distR="0" wp14:anchorId="4A484B6E" wp14:editId="0BD0C94E">
            <wp:extent cx="3689350" cy="1390601"/>
            <wp:effectExtent l="0" t="0" r="635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1795" cy="14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1C" w:rsidRDefault="0040451C" w:rsidP="00C25C20">
      <w:pPr>
        <w:rPr>
          <w:noProof/>
        </w:rPr>
      </w:pPr>
    </w:p>
    <w:p w:rsidR="0040451C" w:rsidRDefault="0040451C" w:rsidP="00C25C20">
      <w:pPr>
        <w:rPr>
          <w:noProof/>
        </w:rPr>
      </w:pPr>
      <w:r>
        <w:rPr>
          <w:noProof/>
        </w:rPr>
        <w:drawing>
          <wp:inline distT="0" distB="0" distL="0" distR="0" wp14:anchorId="04C0DBF6" wp14:editId="469CBF93">
            <wp:extent cx="3994150" cy="2556512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8062" cy="25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95" w:rsidRDefault="003F2B95" w:rsidP="00C25C20">
      <w:pPr>
        <w:rPr>
          <w:noProof/>
        </w:rPr>
      </w:pPr>
    </w:p>
    <w:p w:rsidR="003F2B95" w:rsidRDefault="003F2B95" w:rsidP="00C25C20">
      <w:pPr>
        <w:rPr>
          <w:noProof/>
        </w:rPr>
      </w:pPr>
    </w:p>
    <w:p w:rsidR="003F2B95" w:rsidRDefault="003F2B95" w:rsidP="00C25C20">
      <w:pPr>
        <w:rPr>
          <w:noProof/>
        </w:rPr>
      </w:pPr>
      <w:r>
        <w:rPr>
          <w:noProof/>
        </w:rPr>
        <w:drawing>
          <wp:inline distT="0" distB="0" distL="0" distR="0" wp14:anchorId="5ECDCCC7" wp14:editId="0C3035F7">
            <wp:extent cx="3397250" cy="226193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8728" cy="22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95" w:rsidRDefault="003F2B95" w:rsidP="00C25C20">
      <w:pPr>
        <w:rPr>
          <w:noProof/>
        </w:rPr>
      </w:pPr>
    </w:p>
    <w:p w:rsidR="003F2B95" w:rsidRDefault="003F2B95" w:rsidP="003F2B95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 xml:space="preserve">RouteParam service is providing the url based parameter to use in controller. </w:t>
      </w:r>
    </w:p>
    <w:p w:rsidR="003F2B95" w:rsidRDefault="003F2B95" w:rsidP="003F2B95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 xml:space="preserve">$route service can get the valuses from route functions and can accesble in controller </w:t>
      </w:r>
    </w:p>
    <w:p w:rsidR="003F2B95" w:rsidRDefault="003F2B95" w:rsidP="003F2B95">
      <w:pPr>
        <w:pStyle w:val="ListParagraph"/>
        <w:rPr>
          <w:noProof/>
        </w:rPr>
      </w:pPr>
      <w:r>
        <w:rPr>
          <w:noProof/>
        </w:rPr>
        <w:lastRenderedPageBreak/>
        <w:t xml:space="preserve">Ex. </w:t>
      </w:r>
    </w:p>
    <w:p w:rsidR="003F2B95" w:rsidRDefault="003F2B95" w:rsidP="003F2B95">
      <w:pPr>
        <w:pStyle w:val="ListParagraph"/>
        <w:rPr>
          <w:noProof/>
        </w:rPr>
      </w:pPr>
    </w:p>
    <w:p w:rsidR="003F2B95" w:rsidRDefault="003F2B95" w:rsidP="003F2B95">
      <w:pPr>
        <w:pStyle w:val="ListParagraph"/>
        <w:rPr>
          <w:noProof/>
        </w:rPr>
      </w:pPr>
      <w:r>
        <w:rPr>
          <w:noProof/>
        </w:rPr>
        <w:t>$routeProvider.when(‘/event/:id’,{</w:t>
      </w:r>
    </w:p>
    <w:p w:rsidR="003F2B95" w:rsidRDefault="003F2B95" w:rsidP="003F2B95">
      <w:pPr>
        <w:pStyle w:val="ListParagraph"/>
        <w:rPr>
          <w:noProof/>
        </w:rPr>
      </w:pPr>
      <w:r>
        <w:rPr>
          <w:noProof/>
        </w:rPr>
        <w:t>Foo : “bar”</w:t>
      </w:r>
    </w:p>
    <w:p w:rsidR="003F2B95" w:rsidRDefault="003F2B95" w:rsidP="003F2B95">
      <w:pPr>
        <w:pStyle w:val="ListParagraph"/>
        <w:rPr>
          <w:noProof/>
        </w:rPr>
      </w:pPr>
      <w:r>
        <w:rPr>
          <w:noProof/>
        </w:rPr>
        <w:t>TemplateUrl : “templates/index.html”,</w:t>
      </w:r>
    </w:p>
    <w:p w:rsidR="003F2B95" w:rsidRDefault="003F2B95" w:rsidP="003F2B95">
      <w:pPr>
        <w:pStyle w:val="ListParagraph"/>
        <w:rPr>
          <w:noProof/>
        </w:rPr>
      </w:pPr>
      <w:r>
        <w:rPr>
          <w:noProof/>
        </w:rPr>
        <w:t>Controllers : “</w:t>
      </w:r>
      <w:r w:rsidR="00991112">
        <w:rPr>
          <w:noProof/>
        </w:rPr>
        <w:t>eventController</w:t>
      </w:r>
      <w:r>
        <w:rPr>
          <w:noProof/>
        </w:rPr>
        <w:t>”</w:t>
      </w:r>
    </w:p>
    <w:p w:rsidR="003F2B95" w:rsidRDefault="003F2B95" w:rsidP="003F2B95">
      <w:pPr>
        <w:pStyle w:val="ListParagraph"/>
        <w:rPr>
          <w:noProof/>
        </w:rPr>
      </w:pPr>
      <w:r>
        <w:rPr>
          <w:noProof/>
        </w:rPr>
        <w:t>})</w:t>
      </w:r>
    </w:p>
    <w:p w:rsidR="00991112" w:rsidRDefault="00991112" w:rsidP="003F2B95">
      <w:pPr>
        <w:pStyle w:val="ListParagraph"/>
        <w:rPr>
          <w:noProof/>
        </w:rPr>
      </w:pPr>
    </w:p>
    <w:p w:rsidR="00991112" w:rsidRDefault="00991112" w:rsidP="003F2B95">
      <w:pPr>
        <w:pStyle w:val="ListParagraph"/>
        <w:rPr>
          <w:noProof/>
        </w:rPr>
      </w:pPr>
      <w:r>
        <w:rPr>
          <w:noProof/>
        </w:rPr>
        <w:t xml:space="preserve">In the controller </w:t>
      </w:r>
    </w:p>
    <w:p w:rsidR="00991112" w:rsidRDefault="00991112" w:rsidP="003F2B95">
      <w:pPr>
        <w:pStyle w:val="ListParagraph"/>
        <w:rPr>
          <w:noProof/>
        </w:rPr>
      </w:pPr>
    </w:p>
    <w:p w:rsidR="00991112" w:rsidRDefault="00991112" w:rsidP="003F2B95">
      <w:pPr>
        <w:pStyle w:val="ListParagraph"/>
        <w:rPr>
          <w:noProof/>
        </w:rPr>
      </w:pPr>
      <w:r>
        <w:rPr>
          <w:noProof/>
        </w:rPr>
        <w:t>Use $route sevice and use below code</w:t>
      </w:r>
    </w:p>
    <w:p w:rsidR="00991112" w:rsidRDefault="00991112" w:rsidP="003F2B95">
      <w:pPr>
        <w:pStyle w:val="ListParagraph"/>
        <w:rPr>
          <w:noProof/>
        </w:rPr>
      </w:pPr>
      <w:r>
        <w:rPr>
          <w:noProof/>
        </w:rPr>
        <w:t>$route.current.foo -&gt; bar</w:t>
      </w:r>
    </w:p>
    <w:p w:rsidR="00B616CE" w:rsidRDefault="00B616CE" w:rsidP="003F2B95">
      <w:pPr>
        <w:pStyle w:val="ListParagraph"/>
        <w:rPr>
          <w:noProof/>
        </w:rPr>
      </w:pPr>
    </w:p>
    <w:p w:rsidR="00B616CE" w:rsidRDefault="00B616CE" w:rsidP="00B616CE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Route service can redload the page which just chnages by user only, rest page will not reload , this is awesome quality it has.</w:t>
      </w:r>
    </w:p>
    <w:p w:rsidR="00B616CE" w:rsidRDefault="00B616CE" w:rsidP="00B616CE">
      <w:pPr>
        <w:pStyle w:val="ListParagraph"/>
        <w:rPr>
          <w:noProof/>
        </w:rPr>
      </w:pPr>
      <w:r>
        <w:rPr>
          <w:noProof/>
        </w:rPr>
        <w:t xml:space="preserve">Route.reload(); assign to any scope.function and put into ng-click directive </w:t>
      </w:r>
    </w:p>
    <w:p w:rsidR="000B1679" w:rsidRDefault="000B1679" w:rsidP="00B616CE">
      <w:pPr>
        <w:pStyle w:val="ListParagraph"/>
        <w:rPr>
          <w:noProof/>
        </w:rPr>
      </w:pPr>
    </w:p>
    <w:p w:rsidR="000B1679" w:rsidRDefault="000B1679" w:rsidP="00B616CE">
      <w:pPr>
        <w:pStyle w:val="ListParagraph"/>
        <w:rPr>
          <w:noProof/>
        </w:rPr>
      </w:pPr>
    </w:p>
    <w:p w:rsidR="00B616CE" w:rsidRDefault="00255290" w:rsidP="00B616CE">
      <w:pPr>
        <w:pStyle w:val="ListParagraph"/>
        <w:rPr>
          <w:noProof/>
        </w:rPr>
      </w:pPr>
      <w:r>
        <w:rPr>
          <w:noProof/>
        </w:rPr>
        <w:t xml:space="preserve"> </w:t>
      </w:r>
      <w:r w:rsidR="000B1679">
        <w:rPr>
          <w:noProof/>
        </w:rPr>
        <w:drawing>
          <wp:inline distT="0" distB="0" distL="0" distR="0" wp14:anchorId="0CCAF0B7" wp14:editId="0857E9AD">
            <wp:extent cx="3390900" cy="2300813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03671" cy="230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6CE">
        <w:rPr>
          <w:noProof/>
        </w:rPr>
        <w:t xml:space="preserve"> </w:t>
      </w:r>
    </w:p>
    <w:p w:rsidR="003F2B95" w:rsidRDefault="000B1679" w:rsidP="00C25C20">
      <w:pPr>
        <w:rPr>
          <w:noProof/>
        </w:rPr>
      </w:pPr>
      <w:r>
        <w:rPr>
          <w:noProof/>
        </w:rPr>
        <w:t xml:space="preserve">$resources comes with promise </w:t>
      </w:r>
    </w:p>
    <w:p w:rsidR="000B1679" w:rsidRDefault="000B1679" w:rsidP="00C25C20">
      <w:pPr>
        <w:rPr>
          <w:noProof/>
        </w:rPr>
      </w:pPr>
    </w:p>
    <w:p w:rsidR="00AB7DB2" w:rsidRDefault="00AB7DB2" w:rsidP="00AB7DB2">
      <w:pPr>
        <w:rPr>
          <w:noProof/>
        </w:rPr>
      </w:pPr>
      <w:r>
        <w:rPr>
          <w:noProof/>
        </w:rPr>
        <w:t>If due to ajax delay call in page, page can be partially render and looks bad , you can do below;</w:t>
      </w:r>
    </w:p>
    <w:p w:rsidR="00AB7DB2" w:rsidRDefault="00AB7DB2" w:rsidP="00AB7DB2">
      <w:pPr>
        <w:rPr>
          <w:noProof/>
        </w:rPr>
      </w:pPr>
      <w:r>
        <w:rPr>
          <w:noProof/>
        </w:rPr>
        <w:drawing>
          <wp:inline distT="0" distB="0" distL="0" distR="0" wp14:anchorId="60A09A31" wp14:editId="11C62E12">
            <wp:extent cx="5822899" cy="1780464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2999" cy="181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B2" w:rsidRDefault="00AB7DB2" w:rsidP="00AB7DB2">
      <w:pPr>
        <w:rPr>
          <w:noProof/>
        </w:rPr>
      </w:pPr>
    </w:p>
    <w:p w:rsidR="00AB7DB2" w:rsidRDefault="00AB7DB2" w:rsidP="00AB7DB2">
      <w:pPr>
        <w:rPr>
          <w:noProof/>
        </w:rPr>
      </w:pPr>
      <w:r>
        <w:rPr>
          <w:noProof/>
        </w:rPr>
        <w:t xml:space="preserve">Resolve member of routeprovider, that’s makes manually make promise to get the data to angular. </w:t>
      </w:r>
    </w:p>
    <w:p w:rsidR="00916F58" w:rsidRDefault="00916F58" w:rsidP="00AB7DB2">
      <w:pPr>
        <w:rPr>
          <w:noProof/>
        </w:rPr>
      </w:pPr>
    </w:p>
    <w:p w:rsidR="00916F58" w:rsidRDefault="00916F58" w:rsidP="00AB7D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0DF292" wp14:editId="279D85C9">
            <wp:extent cx="5376672" cy="38756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2065" cy="388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9A" w:rsidRDefault="00217A9A" w:rsidP="00AB7DB2">
      <w:pPr>
        <w:rPr>
          <w:noProof/>
        </w:rPr>
      </w:pPr>
    </w:p>
    <w:p w:rsidR="00217A9A" w:rsidRPr="00217A9A" w:rsidRDefault="00217A9A" w:rsidP="00AB7DB2">
      <w:pPr>
        <w:rPr>
          <w:b/>
          <w:noProof/>
        </w:rPr>
      </w:pPr>
      <w:r w:rsidRPr="00217A9A">
        <w:rPr>
          <w:b/>
          <w:noProof/>
        </w:rPr>
        <w:t xml:space="preserve">Directives </w:t>
      </w:r>
    </w:p>
    <w:p w:rsidR="00217A9A" w:rsidRDefault="00217A9A" w:rsidP="00AB7DB2">
      <w:pPr>
        <w:rPr>
          <w:noProof/>
        </w:rPr>
      </w:pPr>
      <w:r>
        <w:rPr>
          <w:noProof/>
        </w:rPr>
        <w:drawing>
          <wp:inline distT="0" distB="0" distL="0" distR="0" wp14:anchorId="411DC5E1" wp14:editId="7077B959">
            <wp:extent cx="6393485" cy="1662581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9909" cy="16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9A" w:rsidRDefault="00217A9A" w:rsidP="00AB7DB2">
      <w:pPr>
        <w:rPr>
          <w:noProof/>
        </w:rPr>
      </w:pPr>
    </w:p>
    <w:p w:rsidR="00217A9A" w:rsidRDefault="00217A9A" w:rsidP="00AB7DB2">
      <w:pPr>
        <w:rPr>
          <w:noProof/>
        </w:rPr>
      </w:pPr>
    </w:p>
    <w:p w:rsidR="00217A9A" w:rsidRDefault="00217A9A" w:rsidP="00AB7DB2">
      <w:pPr>
        <w:rPr>
          <w:noProof/>
        </w:rPr>
      </w:pPr>
    </w:p>
    <w:p w:rsidR="00217A9A" w:rsidRDefault="00217A9A" w:rsidP="00AB7DB2">
      <w:pPr>
        <w:rPr>
          <w:noProof/>
        </w:rPr>
      </w:pPr>
    </w:p>
    <w:p w:rsidR="00217A9A" w:rsidRDefault="00217A9A" w:rsidP="00AB7DB2">
      <w:pPr>
        <w:rPr>
          <w:noProof/>
        </w:rPr>
      </w:pPr>
    </w:p>
    <w:p w:rsidR="00217A9A" w:rsidRDefault="00217A9A" w:rsidP="00AB7DB2">
      <w:pPr>
        <w:rPr>
          <w:noProof/>
        </w:rPr>
      </w:pPr>
      <w:r>
        <w:rPr>
          <w:noProof/>
        </w:rPr>
        <w:t xml:space="preserve">With a template keyword we can do the same behaviear. </w:t>
      </w:r>
    </w:p>
    <w:p w:rsidR="00217A9A" w:rsidRDefault="00217A9A" w:rsidP="00AB7DB2">
      <w:pPr>
        <w:rPr>
          <w:noProof/>
        </w:rPr>
      </w:pPr>
      <w:r>
        <w:rPr>
          <w:noProof/>
        </w:rPr>
        <w:t>Restrict can C or E , class oe eliment .</w:t>
      </w:r>
    </w:p>
    <w:p w:rsidR="00217A9A" w:rsidRDefault="00217A9A" w:rsidP="00AB7DB2">
      <w:pPr>
        <w:rPr>
          <w:noProof/>
        </w:rPr>
      </w:pPr>
      <w:r>
        <w:rPr>
          <w:noProof/>
        </w:rPr>
        <w:drawing>
          <wp:inline distT="0" distB="0" distL="0" distR="0" wp14:anchorId="0C3D9484" wp14:editId="11BC2D53">
            <wp:extent cx="5943600" cy="9417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A9A" w:rsidRDefault="00217A9A" w:rsidP="00AB7DB2">
      <w:pPr>
        <w:rPr>
          <w:noProof/>
        </w:rPr>
      </w:pPr>
    </w:p>
    <w:p w:rsidR="00221C39" w:rsidRDefault="00221C39" w:rsidP="00AB7DB2">
      <w:pPr>
        <w:rPr>
          <w:noProof/>
        </w:rPr>
      </w:pPr>
    </w:p>
    <w:p w:rsidR="00221C39" w:rsidRDefault="00221C39" w:rsidP="00AB7DB2">
      <w:pPr>
        <w:rPr>
          <w:noProof/>
        </w:rPr>
      </w:pPr>
      <w:r>
        <w:rPr>
          <w:noProof/>
        </w:rPr>
        <w:t>If you want create thumbenal directive just write here thumbnal html or url or thubnal html, that it.</w:t>
      </w:r>
    </w:p>
    <w:p w:rsidR="00221C39" w:rsidRDefault="00221C39" w:rsidP="00AB7DB2">
      <w:pPr>
        <w:rPr>
          <w:noProof/>
        </w:rPr>
      </w:pPr>
    </w:p>
    <w:p w:rsidR="00221C39" w:rsidRDefault="00221C39" w:rsidP="00AB7DB2">
      <w:pPr>
        <w:rPr>
          <w:noProof/>
        </w:rPr>
      </w:pPr>
      <w:r>
        <w:rPr>
          <w:noProof/>
        </w:rPr>
        <w:t xml:space="preserve">If above diretive if you use in multple place in page they will work In sameway, so if you type in one text box, it will display in all, </w:t>
      </w:r>
    </w:p>
    <w:p w:rsidR="00221C39" w:rsidRDefault="00221C39" w:rsidP="00AB7DB2">
      <w:pPr>
        <w:rPr>
          <w:noProof/>
        </w:rPr>
      </w:pPr>
    </w:p>
    <w:p w:rsidR="00221C39" w:rsidRDefault="00221C39" w:rsidP="00AB7DB2">
      <w:pPr>
        <w:rPr>
          <w:noProof/>
        </w:rPr>
      </w:pPr>
      <w:r>
        <w:rPr>
          <w:noProof/>
        </w:rPr>
        <w:t xml:space="preserve">So do below , scope property will make then separate. </w:t>
      </w:r>
    </w:p>
    <w:p w:rsidR="00221C39" w:rsidRDefault="00221C39" w:rsidP="00AB7DB2">
      <w:pPr>
        <w:rPr>
          <w:noProof/>
        </w:rPr>
      </w:pPr>
    </w:p>
    <w:p w:rsidR="00221C39" w:rsidRDefault="00221C39" w:rsidP="00AB7DB2">
      <w:pPr>
        <w:rPr>
          <w:noProof/>
        </w:rPr>
      </w:pPr>
      <w:r>
        <w:rPr>
          <w:noProof/>
        </w:rPr>
        <w:drawing>
          <wp:inline distT="0" distB="0" distL="0" distR="0" wp14:anchorId="42BB689B" wp14:editId="0195B145">
            <wp:extent cx="4260850" cy="1463529"/>
            <wp:effectExtent l="0" t="0" r="635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3655" cy="147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39" w:rsidRDefault="00221C39" w:rsidP="00AB7DB2">
      <w:pPr>
        <w:rPr>
          <w:noProof/>
        </w:rPr>
      </w:pPr>
    </w:p>
    <w:p w:rsidR="002F3DED" w:rsidRDefault="002F3DED" w:rsidP="00AB7DB2">
      <w:pPr>
        <w:rPr>
          <w:noProof/>
        </w:rPr>
      </w:pPr>
    </w:p>
    <w:p w:rsidR="002F3DED" w:rsidRDefault="002F3DED" w:rsidP="00AB7DB2">
      <w:pPr>
        <w:rPr>
          <w:noProof/>
        </w:rPr>
      </w:pPr>
      <w:r>
        <w:rPr>
          <w:noProof/>
        </w:rPr>
        <w:drawing>
          <wp:inline distT="0" distB="0" distL="0" distR="0" wp14:anchorId="6B23382B" wp14:editId="67D7BC0F">
            <wp:extent cx="3752850" cy="2872774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61975" cy="287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ED" w:rsidRDefault="002F3DED" w:rsidP="00AB7DB2">
      <w:pPr>
        <w:rPr>
          <w:noProof/>
        </w:rPr>
      </w:pPr>
    </w:p>
    <w:p w:rsidR="002F3DED" w:rsidRDefault="002F3DED" w:rsidP="00AB7DB2">
      <w:pPr>
        <w:rPr>
          <w:noProof/>
        </w:rPr>
      </w:pPr>
      <w:r>
        <w:rPr>
          <w:noProof/>
        </w:rPr>
        <w:t>E – Eliment</w:t>
      </w:r>
    </w:p>
    <w:p w:rsidR="002F3DED" w:rsidRDefault="002F3DED" w:rsidP="002F3DED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 xml:space="preserve">Attributes  </w:t>
      </w:r>
    </w:p>
    <w:p w:rsidR="002F3DED" w:rsidRDefault="002F3DED" w:rsidP="00AB7DB2">
      <w:pPr>
        <w:rPr>
          <w:noProof/>
        </w:rPr>
      </w:pPr>
      <w:r>
        <w:rPr>
          <w:noProof/>
        </w:rPr>
        <w:t xml:space="preserve">C – class </w:t>
      </w:r>
    </w:p>
    <w:p w:rsidR="002F3DED" w:rsidRDefault="002F3DED" w:rsidP="00AB7DB2">
      <w:pPr>
        <w:rPr>
          <w:noProof/>
        </w:rPr>
      </w:pPr>
      <w:r>
        <w:rPr>
          <w:noProof/>
        </w:rPr>
        <w:t xml:space="preserve">M – comments </w:t>
      </w:r>
    </w:p>
    <w:p w:rsidR="009B1152" w:rsidRDefault="009B1152" w:rsidP="00AB7DB2">
      <w:pPr>
        <w:rPr>
          <w:noProof/>
        </w:rPr>
      </w:pPr>
    </w:p>
    <w:p w:rsidR="009B1152" w:rsidRDefault="009B1152" w:rsidP="009B1152">
      <w:pPr>
        <w:ind w:left="3600"/>
        <w:rPr>
          <w:noProof/>
        </w:rPr>
      </w:pPr>
    </w:p>
    <w:p w:rsidR="009B1152" w:rsidRDefault="009B1152" w:rsidP="009B1152">
      <w:pPr>
        <w:ind w:left="3600"/>
        <w:rPr>
          <w:noProof/>
        </w:rPr>
      </w:pPr>
      <w:r w:rsidRPr="009B1152">
        <w:rPr>
          <w:noProof/>
          <w:highlight w:val="yellow"/>
        </w:rPr>
        <w:t>Controller in directives</w:t>
      </w:r>
      <w:r>
        <w:rPr>
          <w:noProof/>
        </w:rPr>
        <w:t xml:space="preserve"> </w:t>
      </w: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F51C35" wp14:editId="1B3AED3E">
            <wp:extent cx="4996890" cy="24098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5974" cy="241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  <w:r>
        <w:rPr>
          <w:noProof/>
        </w:rPr>
        <w:t xml:space="preserve">We can assing controller name into controller property for directive </w:t>
      </w:r>
    </w:p>
    <w:p w:rsidR="009B1152" w:rsidRDefault="009B1152" w:rsidP="00AB7DB2">
      <w:pPr>
        <w:rPr>
          <w:noProof/>
        </w:rPr>
      </w:pPr>
      <w:r>
        <w:rPr>
          <w:noProof/>
        </w:rPr>
        <w:t xml:space="preserve">As below </w:t>
      </w: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  <w:r>
        <w:rPr>
          <w:noProof/>
        </w:rPr>
        <w:drawing>
          <wp:inline distT="0" distB="0" distL="0" distR="0" wp14:anchorId="4F8E2413" wp14:editId="03CE4D55">
            <wp:extent cx="4981575" cy="292028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4557" cy="292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  <w:r>
        <w:rPr>
          <w:noProof/>
        </w:rPr>
        <w:t>If outside of direvivce and used in directive tag</w:t>
      </w: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noProof/>
        </w:rPr>
      </w:pPr>
      <w:r>
        <w:rPr>
          <w:noProof/>
        </w:rPr>
        <w:drawing>
          <wp:inline distT="0" distB="0" distL="0" distR="0" wp14:anchorId="4095AE6F" wp14:editId="5DBCABF9">
            <wp:extent cx="2705100" cy="228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152" w:rsidRDefault="009B1152" w:rsidP="00AB7DB2">
      <w:pPr>
        <w:rPr>
          <w:noProof/>
        </w:rPr>
      </w:pPr>
    </w:p>
    <w:p w:rsidR="009B1152" w:rsidRDefault="009B1152" w:rsidP="00AB7DB2">
      <w:pPr>
        <w:rPr>
          <w:b/>
          <w:noProof/>
        </w:rPr>
      </w:pPr>
      <w:r>
        <w:rPr>
          <w:noProof/>
        </w:rPr>
        <w:drawing>
          <wp:inline distT="0" distB="0" distL="0" distR="0" wp14:anchorId="77CC8C88" wp14:editId="042CD060">
            <wp:extent cx="4352925" cy="274522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5969" cy="275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  <w:r>
        <w:rPr>
          <w:b/>
          <w:noProof/>
        </w:rPr>
        <w:t xml:space="preserve">Multimple Directives communication to each other and controller also can be accessble by this way, see in below example </w:t>
      </w:r>
    </w:p>
    <w:p w:rsidR="004203A7" w:rsidRDefault="004203A7" w:rsidP="00AB7DB2">
      <w:pPr>
        <w:rPr>
          <w:b/>
          <w:noProof/>
        </w:rPr>
      </w:pPr>
    </w:p>
    <w:p w:rsidR="004203A7" w:rsidRDefault="004203A7" w:rsidP="00AB7DB2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4C827AA7" wp14:editId="590BEFE6">
            <wp:extent cx="6887421" cy="7432675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13072" cy="74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CF" w:rsidRDefault="00CB6ECF" w:rsidP="00AB7DB2">
      <w:pPr>
        <w:rPr>
          <w:b/>
          <w:noProof/>
        </w:rPr>
      </w:pPr>
    </w:p>
    <w:p w:rsidR="006C1B7E" w:rsidRDefault="006C1B7E" w:rsidP="00AB7DB2">
      <w:pPr>
        <w:rPr>
          <w:b/>
          <w:noProof/>
        </w:rPr>
      </w:pPr>
      <w:r w:rsidRPr="006C1B7E">
        <w:rPr>
          <w:b/>
          <w:noProof/>
          <w:highlight w:val="yellow"/>
        </w:rPr>
        <w:t>On above eaxmple , if you can set periority [periority :1 or 2 in directives], it will make a order.</w:t>
      </w:r>
      <w:r>
        <w:rPr>
          <w:b/>
          <w:noProof/>
        </w:rPr>
        <w:t xml:space="preserve"> </w:t>
      </w:r>
    </w:p>
    <w:p w:rsidR="006C1B7E" w:rsidRDefault="006C1B7E" w:rsidP="00AB7DB2">
      <w:pPr>
        <w:rPr>
          <w:b/>
          <w:noProof/>
        </w:rPr>
      </w:pPr>
    </w:p>
    <w:p w:rsidR="006C1B7E" w:rsidRDefault="006C1B7E" w:rsidP="00AB7DB2">
      <w:pPr>
        <w:rPr>
          <w:b/>
          <w:noProof/>
        </w:rPr>
      </w:pPr>
    </w:p>
    <w:p w:rsidR="00CB6ECF" w:rsidRDefault="00CB6ECF" w:rsidP="00AB7DB2">
      <w:pPr>
        <w:rPr>
          <w:b/>
          <w:noProof/>
        </w:rPr>
      </w:pPr>
    </w:p>
    <w:p w:rsidR="00CB6ECF" w:rsidRDefault="00CB6ECF" w:rsidP="00AB7DB2">
      <w:pPr>
        <w:rPr>
          <w:b/>
          <w:noProof/>
        </w:rPr>
      </w:pPr>
      <w:r>
        <w:rPr>
          <w:noProof/>
        </w:rPr>
        <w:drawing>
          <wp:inline distT="0" distB="0" distL="0" distR="0" wp14:anchorId="150F1D02" wp14:editId="678827D8">
            <wp:extent cx="5943600" cy="34404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BA" w:rsidRDefault="009663BA" w:rsidP="00AB7DB2">
      <w:pPr>
        <w:rPr>
          <w:b/>
          <w:noProof/>
        </w:rPr>
      </w:pPr>
    </w:p>
    <w:p w:rsidR="009663BA" w:rsidRDefault="009663BA" w:rsidP="00AB7DB2">
      <w:pPr>
        <w:rPr>
          <w:b/>
          <w:noProof/>
        </w:rPr>
      </w:pPr>
    </w:p>
    <w:p w:rsidR="009663BA" w:rsidRDefault="009663BA" w:rsidP="00AB7DB2">
      <w:pPr>
        <w:rPr>
          <w:b/>
          <w:noProof/>
        </w:rPr>
      </w:pPr>
      <w:r>
        <w:rPr>
          <w:noProof/>
        </w:rPr>
        <w:drawing>
          <wp:inline distT="0" distB="0" distL="0" distR="0" wp14:anchorId="5D058D66" wp14:editId="215A9875">
            <wp:extent cx="5943600" cy="35090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BA" w:rsidRPr="009B1152" w:rsidRDefault="009663BA" w:rsidP="00AB7DB2">
      <w:pPr>
        <w:rPr>
          <w:b/>
          <w:noProof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1C52E233" wp14:editId="47D09112">
            <wp:extent cx="5943600" cy="351980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663BA" w:rsidRPr="009B11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0E0DC2"/>
    <w:multiLevelType w:val="hybridMultilevel"/>
    <w:tmpl w:val="AD7272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9210A7"/>
    <w:multiLevelType w:val="hybridMultilevel"/>
    <w:tmpl w:val="203E2C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DC6D22"/>
    <w:multiLevelType w:val="hybridMultilevel"/>
    <w:tmpl w:val="D26047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59355D"/>
    <w:multiLevelType w:val="hybridMultilevel"/>
    <w:tmpl w:val="FECECA24"/>
    <w:lvl w:ilvl="0" w:tplc="957AD5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3633D33"/>
    <w:multiLevelType w:val="hybridMultilevel"/>
    <w:tmpl w:val="ED547898"/>
    <w:lvl w:ilvl="0" w:tplc="EB804F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07668C0"/>
    <w:multiLevelType w:val="hybridMultilevel"/>
    <w:tmpl w:val="4E3A7A1C"/>
    <w:lvl w:ilvl="0" w:tplc="4CE8C5C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6C78D3"/>
    <w:multiLevelType w:val="hybridMultilevel"/>
    <w:tmpl w:val="EF9E4938"/>
    <w:lvl w:ilvl="0" w:tplc="73749538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EF1FFD"/>
    <w:multiLevelType w:val="hybridMultilevel"/>
    <w:tmpl w:val="7C2E8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CC0E5E"/>
    <w:multiLevelType w:val="hybridMultilevel"/>
    <w:tmpl w:val="08D89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2"/>
  </w:num>
  <w:num w:numId="4">
    <w:abstractNumId w:val="8"/>
  </w:num>
  <w:num w:numId="5">
    <w:abstractNumId w:val="3"/>
  </w:num>
  <w:num w:numId="6">
    <w:abstractNumId w:val="4"/>
  </w:num>
  <w:num w:numId="7">
    <w:abstractNumId w:val="0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73A"/>
    <w:rsid w:val="00084CFF"/>
    <w:rsid w:val="000B1679"/>
    <w:rsid w:val="00121A39"/>
    <w:rsid w:val="001578F9"/>
    <w:rsid w:val="001A7C23"/>
    <w:rsid w:val="001F1B64"/>
    <w:rsid w:val="00217A9A"/>
    <w:rsid w:val="00221C39"/>
    <w:rsid w:val="00255290"/>
    <w:rsid w:val="002800EA"/>
    <w:rsid w:val="002C3B63"/>
    <w:rsid w:val="002F3DED"/>
    <w:rsid w:val="003213BC"/>
    <w:rsid w:val="003F2B95"/>
    <w:rsid w:val="0040451C"/>
    <w:rsid w:val="004203A7"/>
    <w:rsid w:val="00471430"/>
    <w:rsid w:val="004732CE"/>
    <w:rsid w:val="004A371A"/>
    <w:rsid w:val="005013B2"/>
    <w:rsid w:val="00582C47"/>
    <w:rsid w:val="0060121E"/>
    <w:rsid w:val="006C1B7E"/>
    <w:rsid w:val="00757FDB"/>
    <w:rsid w:val="00765088"/>
    <w:rsid w:val="007A5F4E"/>
    <w:rsid w:val="00815CC7"/>
    <w:rsid w:val="008A0BFD"/>
    <w:rsid w:val="008A631E"/>
    <w:rsid w:val="008A6F29"/>
    <w:rsid w:val="008E33B5"/>
    <w:rsid w:val="008E5B56"/>
    <w:rsid w:val="00916F58"/>
    <w:rsid w:val="009663BA"/>
    <w:rsid w:val="00991112"/>
    <w:rsid w:val="00995CEB"/>
    <w:rsid w:val="009B1152"/>
    <w:rsid w:val="009B5238"/>
    <w:rsid w:val="009F0E5A"/>
    <w:rsid w:val="00A43704"/>
    <w:rsid w:val="00A527DB"/>
    <w:rsid w:val="00A66106"/>
    <w:rsid w:val="00A9279E"/>
    <w:rsid w:val="00AB7DB2"/>
    <w:rsid w:val="00AE6380"/>
    <w:rsid w:val="00AF209F"/>
    <w:rsid w:val="00B2197B"/>
    <w:rsid w:val="00B37B06"/>
    <w:rsid w:val="00B616CE"/>
    <w:rsid w:val="00BC341C"/>
    <w:rsid w:val="00C25C20"/>
    <w:rsid w:val="00C71F19"/>
    <w:rsid w:val="00C7573A"/>
    <w:rsid w:val="00CB6ECF"/>
    <w:rsid w:val="00D05BA9"/>
    <w:rsid w:val="00D16E9D"/>
    <w:rsid w:val="00D6091F"/>
    <w:rsid w:val="00D80474"/>
    <w:rsid w:val="00ED3143"/>
    <w:rsid w:val="00F60EBD"/>
    <w:rsid w:val="00FD6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081C68-A36C-440F-AEFE-2593CBA42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C7573A"/>
  </w:style>
  <w:style w:type="table" w:styleId="TableGrid">
    <w:name w:val="Table Grid"/>
    <w:basedOn w:val="TableNormal"/>
    <w:uiPriority w:val="39"/>
    <w:rsid w:val="00582C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kumar5.XAV-US-LAP1326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</Template>
  <TotalTime>7467</TotalTime>
  <Pages>25</Pages>
  <Words>1185</Words>
  <Characters>6759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Brijesh Kumar</dc:creator>
  <cp:keywords/>
  <dc:description/>
  <cp:lastModifiedBy>Brijesh Kumar</cp:lastModifiedBy>
  <cp:revision>24</cp:revision>
  <dcterms:created xsi:type="dcterms:W3CDTF">2016-02-09T05:24:00Z</dcterms:created>
  <dcterms:modified xsi:type="dcterms:W3CDTF">2016-02-17T22:03:00Z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